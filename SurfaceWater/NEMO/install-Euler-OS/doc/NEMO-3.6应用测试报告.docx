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Default Extension="jpeg" ContentType="image/jpeg"/>
  <Default Extension="emf" ContentType="image/x-emf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88"/>
        <w:gridCol w:w="1244"/>
        <w:gridCol w:w="6201"/>
        <w:gridCol w:w="1495"/>
        <w:gridCol w:w="1479"/>
      </w:tblGrid>
      <w:tr w:rsidR="009C6EC9" w:rsidTr="00D86069">
        <w:trPr>
          <w:trHeight w:val="1164"/>
        </w:trPr>
        <w:tc>
          <w:tcPr>
            <w:tcW w:w="1488" w:type="dxa"/>
            <w:vMerge w:val="restart"/>
            <w:vAlign w:val="bottom"/>
          </w:tcPr>
          <w:p w:rsidR="009C6EC9" w:rsidRDefault="004407A8" w:rsidP="00D86069">
            <w:pPr>
              <w:pStyle w:val="TableText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w:pict>
                <v:shape id="DtsShapeName" o:spid="_x0000_s1026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216;visibility:hidden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formulas/>
                  <v:path o:connecttype="custom" o:connectlocs="319,64;86,318;319,635;549,318" o:connectangles="270,180,90,0" textboxrect="5034,2279,16566,13674"/>
                  <w10:anchorlock/>
                </v:shape>
              </w:pict>
            </w:r>
          </w:p>
        </w:tc>
        <w:tc>
          <w:tcPr>
            <w:tcW w:w="8940" w:type="dxa"/>
            <w:gridSpan w:val="3"/>
            <w:vAlign w:val="bottom"/>
          </w:tcPr>
          <w:p w:rsidR="009C6EC9" w:rsidRPr="00D86069" w:rsidRDefault="009C6EC9" w:rsidP="00D86069">
            <w:pPr>
              <w:pStyle w:val="TableText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:rsidR="009C6EC9" w:rsidRDefault="009C6EC9">
            <w:pPr>
              <w:pStyle w:val="Cover1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:rsidR="009C6EC9" w:rsidRDefault="004407A8" w:rsidP="00D86069">
            <w:pPr>
              <w:widowControl w:val="0"/>
              <w:jc w:val="right"/>
              <w:rPr>
                <w:rFonts w:hint="default"/>
              </w:rPr>
            </w:pPr>
            <w:r w:rsidRPr="004407A8"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D86069" w:rsidRPr="00D86069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vAlign w:val="bottom"/>
          </w:tcPr>
          <w:p w:rsidR="009C6EC9" w:rsidRDefault="009C6EC9" w:rsidP="00D86069">
            <w:pPr>
              <w:pStyle w:val="Cover1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9C6EC9" w:rsidRDefault="00151598" w:rsidP="00D86069">
            <w:pPr>
              <w:pStyle w:val="Cover2"/>
              <w:widowControl w:val="0"/>
              <w:jc w:val="both"/>
            </w:pPr>
            <w:r>
              <w:rPr>
                <w:lang w:eastAsia="zh-CN"/>
              </w:rPr>
              <w:drawing>
                <wp:inline distT="0" distB="0" distL="0" distR="0">
                  <wp:extent cx="6598920" cy="3277870"/>
                  <wp:effectExtent l="0" t="0" r="0" b="0"/>
                  <wp:docPr id="1" name="图片 1" descr="方圆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方圆o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8920" cy="327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9" w:type="dxa"/>
            <w:vMerge/>
            <w:tcBorders>
              <w:bottom w:val="nil"/>
            </w:tcBorders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9C6EC9" w:rsidRDefault="004407A8" w:rsidP="00D86069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D86069" w:rsidRPr="00D86069">
              <w:rPr>
                <w:rFonts w:hint="eastAsia"/>
                <w:b/>
                <w:lang w:eastAsia="zh-CN"/>
              </w:rPr>
              <w:instrText>DOCPROPERTY  "Product&amp;Project Name"</w:instrText>
            </w:r>
            <w:r>
              <w:fldChar w:fldCharType="end"/>
            </w:r>
          </w:p>
          <w:p w:rsidR="009C6EC9" w:rsidRPr="00D86069" w:rsidRDefault="004407A8" w:rsidP="00D86069">
            <w:pPr>
              <w:pStyle w:val="Cover2"/>
              <w:widowControl w:val="0"/>
              <w:rPr>
                <w:i/>
                <w:color w:val="339966"/>
              </w:rPr>
            </w:pPr>
            <w:r>
              <w:fldChar w:fldCharType="begin"/>
            </w:r>
            <w:r w:rsidR="00D86069" w:rsidRPr="00D86069">
              <w:rPr>
                <w:rFonts w:hint="eastAsia"/>
                <w:b/>
              </w:rPr>
              <w:instrText>DOCPROPERTY  ProductVersion</w:instrText>
            </w:r>
            <w:r>
              <w:fldChar w:fldCharType="end"/>
            </w:r>
          </w:p>
          <w:p w:rsidR="007A3897" w:rsidRPr="00690A79" w:rsidRDefault="00BF4A27" w:rsidP="00EA2137">
            <w:pPr>
              <w:pStyle w:val="Cover2"/>
              <w:widowControl w:val="0"/>
              <w:spacing w:before="80" w:after="80"/>
              <w:rPr>
                <w:b/>
                <w:sz w:val="48"/>
                <w:szCs w:val="48"/>
                <w:lang w:eastAsia="zh-CN"/>
              </w:rPr>
            </w:pPr>
            <w:r>
              <w:rPr>
                <w:rFonts w:hint="eastAsia"/>
                <w:sz w:val="48"/>
                <w:szCs w:val="48"/>
                <w:lang w:eastAsia="zh-CN"/>
              </w:rPr>
              <w:t>NEMO</w:t>
            </w:r>
            <w:r w:rsidR="00EA2137">
              <w:rPr>
                <w:rFonts w:hint="eastAsia"/>
                <w:sz w:val="48"/>
                <w:szCs w:val="48"/>
                <w:lang w:eastAsia="zh-CN"/>
              </w:rPr>
              <w:t>-</w:t>
            </w:r>
            <w:r>
              <w:rPr>
                <w:rFonts w:hint="eastAsia"/>
                <w:sz w:val="48"/>
                <w:szCs w:val="48"/>
                <w:lang w:eastAsia="zh-CN"/>
              </w:rPr>
              <w:t>3.6</w:t>
            </w:r>
            <w:r w:rsidR="004407A8" w:rsidRPr="00D86069">
              <w:rPr>
                <w:sz w:val="48"/>
                <w:szCs w:val="48"/>
              </w:rPr>
              <w:fldChar w:fldCharType="begin"/>
            </w:r>
            <w:r w:rsidR="00D86069" w:rsidRPr="00D86069">
              <w:rPr>
                <w:rFonts w:hint="eastAsia"/>
                <w:b/>
                <w:sz w:val="48"/>
                <w:szCs w:val="48"/>
                <w:lang w:eastAsia="zh-CN"/>
              </w:rPr>
              <w:instrText>DOCPROPERTY  DocumentName</w:instrText>
            </w:r>
            <w:r w:rsidR="004407A8" w:rsidRPr="00D86069">
              <w:rPr>
                <w:sz w:val="48"/>
                <w:szCs w:val="48"/>
              </w:rPr>
              <w:fldChar w:fldCharType="separate"/>
            </w:r>
            <w:r w:rsidR="006B03B4">
              <w:rPr>
                <w:rFonts w:hint="eastAsia"/>
                <w:b/>
                <w:sz w:val="48"/>
                <w:szCs w:val="48"/>
                <w:lang w:eastAsia="zh-CN"/>
              </w:rPr>
              <w:t>应用测试报告</w:t>
            </w:r>
            <w:r w:rsidR="004407A8" w:rsidRPr="00D86069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vAlign w:val="bottom"/>
          </w:tcPr>
          <w:p w:rsidR="009C6EC9" w:rsidRDefault="00151598" w:rsidP="00D86069">
            <w:pPr>
              <w:pStyle w:val="Cover3"/>
              <w:jc w:val="both"/>
              <w:rPr>
                <w:rFonts w:hint="default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940435" cy="914400"/>
                  <wp:effectExtent l="0" t="0" r="0" b="0"/>
                  <wp:docPr id="2" name="图片 2" descr="附件1-16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附件1-16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43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9" w:type="dxa"/>
            <w:vMerge/>
            <w:tcBorders>
              <w:bottom w:val="nil"/>
            </w:tcBorders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vAlign w:val="bottom"/>
          </w:tcPr>
          <w:p w:rsidR="009C6EC9" w:rsidRDefault="009C6EC9" w:rsidP="00D86069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372"/>
        </w:trPr>
        <w:tc>
          <w:tcPr>
            <w:tcW w:w="1488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vAlign w:val="bottom"/>
          </w:tcPr>
          <w:p w:rsidR="009C6EC9" w:rsidRPr="00D86069" w:rsidRDefault="00D86069" w:rsidP="00D86069">
            <w:pPr>
              <w:pStyle w:val="Cover5"/>
              <w:jc w:val="both"/>
              <w:rPr>
                <w:rFonts w:hint="default"/>
                <w:b/>
              </w:rPr>
            </w:pPr>
            <w:r w:rsidRPr="00D86069">
              <w:rPr>
                <w:b/>
              </w:rPr>
              <w:t>文档版本</w:t>
            </w:r>
          </w:p>
        </w:tc>
        <w:tc>
          <w:tcPr>
            <w:tcW w:w="6201" w:type="dxa"/>
            <w:vAlign w:val="bottom"/>
          </w:tcPr>
          <w:p w:rsidR="009C6EC9" w:rsidRDefault="004407A8" w:rsidP="00D86069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 w:rsidR="00D86069" w:rsidRPr="00D86069">
              <w:rPr>
                <w:b/>
              </w:rPr>
              <w:instrText>DOCPROPERTY  DocumentVersion</w:instrText>
            </w:r>
            <w:r>
              <w:fldChar w:fldCharType="separate"/>
            </w:r>
            <w:r w:rsidR="006B03B4">
              <w:rPr>
                <w:rFonts w:hint="default"/>
                <w:b/>
              </w:rPr>
              <w:t>01</w:t>
            </w:r>
            <w:r>
              <w:fldChar w:fldCharType="end"/>
            </w:r>
          </w:p>
        </w:tc>
        <w:tc>
          <w:tcPr>
            <w:tcW w:w="1495" w:type="dxa"/>
            <w:vMerge/>
            <w:vAlign w:val="bottom"/>
          </w:tcPr>
          <w:p w:rsidR="009C6EC9" w:rsidRDefault="009C6EC9" w:rsidP="00D86069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371"/>
        </w:trPr>
        <w:tc>
          <w:tcPr>
            <w:tcW w:w="1488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vAlign w:val="bottom"/>
          </w:tcPr>
          <w:p w:rsidR="009C6EC9" w:rsidRPr="00D86069" w:rsidRDefault="00D86069" w:rsidP="00D86069">
            <w:pPr>
              <w:pStyle w:val="Cover5"/>
              <w:jc w:val="both"/>
              <w:rPr>
                <w:rFonts w:hint="default"/>
                <w:b/>
              </w:rPr>
            </w:pPr>
            <w:r w:rsidRPr="00D86069">
              <w:rPr>
                <w:b/>
              </w:rPr>
              <w:t>发布日期</w:t>
            </w:r>
          </w:p>
        </w:tc>
        <w:tc>
          <w:tcPr>
            <w:tcW w:w="6201" w:type="dxa"/>
            <w:vAlign w:val="bottom"/>
          </w:tcPr>
          <w:p w:rsidR="009C6EC9" w:rsidRPr="00BC3454" w:rsidRDefault="004407A8" w:rsidP="0026743A">
            <w:pPr>
              <w:pStyle w:val="Cover5"/>
              <w:jc w:val="both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fldChar w:fldCharType="begin"/>
            </w:r>
            <w:r w:rsidR="00A27442">
              <w:rPr>
                <w:rFonts w:hint="default"/>
                <w:b/>
              </w:rPr>
              <w:instrText xml:space="preserve"> DOCPROPERTY  ReleaseDate </w:instrText>
            </w:r>
            <w:r>
              <w:rPr>
                <w:rFonts w:hint="default"/>
                <w:b/>
              </w:rPr>
              <w:fldChar w:fldCharType="separate"/>
            </w:r>
            <w:r w:rsidR="00A27442">
              <w:rPr>
                <w:rFonts w:hint="default"/>
                <w:b/>
              </w:rPr>
              <w:t>2022-07-30</w:t>
            </w:r>
            <w:r>
              <w:rPr>
                <w:rFonts w:hint="default"/>
                <w:b/>
              </w:rPr>
              <w:fldChar w:fldCharType="end"/>
            </w:r>
          </w:p>
        </w:tc>
        <w:tc>
          <w:tcPr>
            <w:tcW w:w="1495" w:type="dxa"/>
            <w:vMerge/>
            <w:vAlign w:val="bottom"/>
          </w:tcPr>
          <w:p w:rsidR="009C6EC9" w:rsidRDefault="009C6EC9" w:rsidP="00D86069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9C6EC9" w:rsidTr="00D86069">
        <w:trPr>
          <w:trHeight w:val="3500"/>
        </w:trPr>
        <w:tc>
          <w:tcPr>
            <w:tcW w:w="1488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vAlign w:val="bottom"/>
          </w:tcPr>
          <w:p w:rsidR="009C6EC9" w:rsidRPr="00D86069" w:rsidRDefault="00D86069" w:rsidP="00D86069">
            <w:pPr>
              <w:pStyle w:val="Cover5"/>
              <w:jc w:val="both"/>
              <w:rPr>
                <w:rFonts w:ascii="黑体" w:eastAsia="黑体" w:hint="default"/>
                <w:b/>
              </w:rPr>
            </w:pPr>
            <w:r w:rsidRPr="00D86069">
              <w:rPr>
                <w:b/>
                <w:sz w:val="21"/>
              </w:rPr>
              <w:t>华为技术有限公司</w:t>
            </w:r>
          </w:p>
        </w:tc>
        <w:tc>
          <w:tcPr>
            <w:tcW w:w="1495" w:type="dxa"/>
            <w:vMerge/>
            <w:vAlign w:val="bottom"/>
          </w:tcPr>
          <w:p w:rsidR="009C6EC9" w:rsidRDefault="009C6EC9" w:rsidP="00D86069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vAlign w:val="bottom"/>
          </w:tcPr>
          <w:p w:rsidR="009C6EC9" w:rsidRDefault="009C6EC9" w:rsidP="00D86069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9C6EC9" w:rsidRDefault="009C6EC9">
      <w:pPr>
        <w:pStyle w:val="TableText"/>
        <w:rPr>
          <w:rFonts w:hint="default"/>
        </w:rPr>
        <w:sectPr w:rsidR="009C6EC9">
          <w:headerReference w:type="even" r:id="rId10"/>
          <w:footerReference w:type="even" r:id="rId11"/>
          <w:headerReference w:type="first" r:id="rId12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9C6EC9" w:rsidRDefault="009C6EC9">
      <w:pPr>
        <w:pStyle w:val="TableText"/>
        <w:rPr>
          <w:rFonts w:hint="default"/>
        </w:rPr>
      </w:pPr>
    </w:p>
    <w:tbl>
      <w:tblPr>
        <w:tblW w:w="0" w:type="auto"/>
        <w:tblInd w:w="113" w:type="dxa"/>
        <w:tblLook w:val="01E0"/>
      </w:tblPr>
      <w:tblGrid>
        <w:gridCol w:w="9640"/>
      </w:tblGrid>
      <w:tr w:rsidR="009C6EC9" w:rsidTr="00D86069">
        <w:trPr>
          <w:trHeight w:val="4799"/>
        </w:trPr>
        <w:tc>
          <w:tcPr>
            <w:tcW w:w="9640" w:type="dxa"/>
          </w:tcPr>
          <w:p w:rsidR="009C6EC9" w:rsidRDefault="00D86069" w:rsidP="00D86069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版权所有</w:t>
            </w:r>
            <w:r>
              <w:rPr>
                <w:lang w:eastAsia="zh-CN"/>
              </w:rPr>
              <w:t xml:space="preserve"> © </w:t>
            </w:r>
            <w:r>
              <w:rPr>
                <w:lang w:eastAsia="zh-CN"/>
              </w:rPr>
              <w:t>华为技术有限公司</w:t>
            </w:r>
            <w:r>
              <w:rPr>
                <w:lang w:eastAsia="zh-CN"/>
              </w:rPr>
              <w:t>20</w:t>
            </w:r>
            <w:r w:rsidR="00A27442">
              <w:rPr>
                <w:lang w:eastAsia="zh-CN"/>
              </w:rPr>
              <w:t>22</w:t>
            </w:r>
            <w:r>
              <w:rPr>
                <w:lang w:eastAsia="zh-CN"/>
              </w:rPr>
              <w:t>。保留一切权利。</w:t>
            </w:r>
          </w:p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:rsidR="009C6EC9" w:rsidRDefault="009C6EC9" w:rsidP="00D86069">
            <w:pPr>
              <w:pStyle w:val="Cover3"/>
              <w:jc w:val="both"/>
              <w:rPr>
                <w:rFonts w:hint="default"/>
                <w:lang w:eastAsia="zh-CN"/>
              </w:rPr>
            </w:pPr>
          </w:p>
          <w:p w:rsidR="009C6EC9" w:rsidRDefault="00D86069" w:rsidP="00D86069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商标声明</w:t>
            </w:r>
          </w:p>
          <w:p w:rsidR="009C6EC9" w:rsidRDefault="00151598" w:rsidP="00D86069">
            <w:pPr>
              <w:pStyle w:val="CoverText"/>
              <w:widowControl w:val="0"/>
            </w:pPr>
            <w:r>
              <w:rPr>
                <w:noProof/>
              </w:rPr>
              <w:drawing>
                <wp:inline distT="0" distB="0" distL="0" distR="0">
                  <wp:extent cx="293370" cy="284480"/>
                  <wp:effectExtent l="0" t="0" r="0" b="0"/>
                  <wp:docPr id="3" name="图片 3" descr="附件3-版权声明页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附件3-版权声明页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86069">
              <w:rPr>
                <w:rFonts w:hint="eastAsia"/>
              </w:rPr>
              <w:t>和其他华为商标均为华为技术有限公司的商标。</w:t>
            </w:r>
          </w:p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本文档提及的其他所有商标或注册商标，由各自的所有人拥有。</w:t>
            </w:r>
          </w:p>
          <w:p w:rsidR="009C6EC9" w:rsidRDefault="009C6EC9" w:rsidP="00D86069">
            <w:pPr>
              <w:pStyle w:val="Cover3"/>
              <w:jc w:val="both"/>
              <w:rPr>
                <w:rFonts w:hint="default"/>
                <w:lang w:eastAsia="zh-CN"/>
              </w:rPr>
            </w:pPr>
          </w:p>
          <w:p w:rsidR="009C6EC9" w:rsidRDefault="00D86069" w:rsidP="00D86069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注意</w:t>
            </w:r>
          </w:p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默示的声明或保证。</w:t>
            </w:r>
          </w:p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tbl>
      <w:tblPr>
        <w:tblW w:w="0" w:type="auto"/>
        <w:tblInd w:w="113" w:type="dxa"/>
        <w:tblLook w:val="01E0"/>
      </w:tblPr>
      <w:tblGrid>
        <w:gridCol w:w="1675"/>
        <w:gridCol w:w="7965"/>
      </w:tblGrid>
      <w:tr w:rsidR="009C6EC9" w:rsidTr="00D86069">
        <w:trPr>
          <w:trHeight w:val="634"/>
        </w:trPr>
        <w:tc>
          <w:tcPr>
            <w:tcW w:w="9640" w:type="dxa"/>
            <w:gridSpan w:val="2"/>
          </w:tcPr>
          <w:p w:rsidR="009C6EC9" w:rsidRDefault="00D86069" w:rsidP="00D86069">
            <w:pPr>
              <w:pStyle w:val="Cover2"/>
              <w:widowControl w:val="0"/>
              <w:jc w:val="both"/>
            </w:pPr>
            <w:r>
              <w:rPr>
                <w:rFonts w:hint="eastAsia"/>
              </w:rPr>
              <w:t>华为技术有限公司</w:t>
            </w:r>
          </w:p>
        </w:tc>
      </w:tr>
      <w:tr w:rsidR="009C6EC9" w:rsidTr="00D86069">
        <w:trPr>
          <w:trHeight w:val="371"/>
        </w:trPr>
        <w:tc>
          <w:tcPr>
            <w:tcW w:w="1675" w:type="dxa"/>
          </w:tcPr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地址：</w:t>
            </w:r>
          </w:p>
        </w:tc>
        <w:tc>
          <w:tcPr>
            <w:tcW w:w="7965" w:type="dxa"/>
          </w:tcPr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深圳市龙岗区坂田华为总部办公楼邮编：</w:t>
            </w:r>
            <w:r>
              <w:rPr>
                <w:rFonts w:hint="eastAsia"/>
              </w:rPr>
              <w:t>518129</w:t>
            </w:r>
          </w:p>
        </w:tc>
      </w:tr>
      <w:tr w:rsidR="009C6EC9" w:rsidTr="00D86069">
        <w:trPr>
          <w:trHeight w:val="337"/>
        </w:trPr>
        <w:tc>
          <w:tcPr>
            <w:tcW w:w="1675" w:type="dxa"/>
          </w:tcPr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网址：</w:t>
            </w:r>
          </w:p>
        </w:tc>
        <w:tc>
          <w:tcPr>
            <w:tcW w:w="7965" w:type="dxa"/>
          </w:tcPr>
          <w:p w:rsidR="009C6EC9" w:rsidRDefault="004407A8" w:rsidP="00D86069">
            <w:pPr>
              <w:pStyle w:val="CoverText"/>
              <w:widowControl w:val="0"/>
            </w:pPr>
            <w:hyperlink r:id="rId14" w:history="1">
              <w:r w:rsidR="00D86069" w:rsidRPr="00D86069">
                <w:rPr>
                  <w:rStyle w:val="ad"/>
                  <w:lang w:val="pt-BR"/>
                </w:rPr>
                <w:t>http://www.huawei.com</w:t>
              </w:r>
            </w:hyperlink>
          </w:p>
        </w:tc>
      </w:tr>
      <w:tr w:rsidR="009C6EC9" w:rsidTr="00D86069">
        <w:trPr>
          <w:trHeight w:val="240"/>
        </w:trPr>
        <w:tc>
          <w:tcPr>
            <w:tcW w:w="1675" w:type="dxa"/>
          </w:tcPr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客户服务邮箱：</w:t>
            </w:r>
          </w:p>
        </w:tc>
        <w:bookmarkStart w:id="0" w:name="OLE_LINK2"/>
        <w:tc>
          <w:tcPr>
            <w:tcW w:w="7965" w:type="dxa"/>
          </w:tcPr>
          <w:p w:rsidR="009C6EC9" w:rsidRDefault="004407A8" w:rsidP="00D86069">
            <w:pPr>
              <w:pStyle w:val="CoverText"/>
              <w:widowControl w:val="0"/>
            </w:pPr>
            <w:r>
              <w:fldChar w:fldCharType="begin"/>
            </w:r>
            <w:r w:rsidR="009C6EC9">
              <w:instrText>HYPERLINK "mailto:support@huawei.com"</w:instrText>
            </w:r>
            <w:r>
              <w:fldChar w:fldCharType="separate"/>
            </w:r>
            <w:r w:rsidR="00D86069">
              <w:rPr>
                <w:rStyle w:val="ad"/>
              </w:rPr>
              <w:t>support@huawei.com</w:t>
            </w:r>
            <w:r>
              <w:fldChar w:fldCharType="end"/>
            </w:r>
            <w:bookmarkEnd w:id="0"/>
          </w:p>
        </w:tc>
      </w:tr>
      <w:tr w:rsidR="009C6EC9" w:rsidTr="00D86069">
        <w:trPr>
          <w:trHeight w:val="337"/>
        </w:trPr>
        <w:tc>
          <w:tcPr>
            <w:tcW w:w="1675" w:type="dxa"/>
          </w:tcPr>
          <w:p w:rsidR="009C6EC9" w:rsidRDefault="00D86069" w:rsidP="00D86069">
            <w:pPr>
              <w:pStyle w:val="CoverText"/>
              <w:widowControl w:val="0"/>
            </w:pPr>
            <w:r>
              <w:rPr>
                <w:rFonts w:hint="eastAsia"/>
              </w:rPr>
              <w:t>客户服务电话：</w:t>
            </w:r>
          </w:p>
        </w:tc>
        <w:tc>
          <w:tcPr>
            <w:tcW w:w="7965" w:type="dxa"/>
          </w:tcPr>
          <w:p w:rsidR="009C6EC9" w:rsidRDefault="00D86069" w:rsidP="00D86069">
            <w:pPr>
              <w:pStyle w:val="CoverText"/>
              <w:widowControl w:val="0"/>
            </w:pPr>
            <w:r>
              <w:t>4008302118</w:t>
            </w:r>
          </w:p>
        </w:tc>
      </w:tr>
    </w:tbl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pStyle w:val="TableText"/>
        <w:rPr>
          <w:rFonts w:hint="default"/>
        </w:rPr>
      </w:pPr>
    </w:p>
    <w:p w:rsidR="009C6EC9" w:rsidRDefault="009C6EC9">
      <w:pPr>
        <w:rPr>
          <w:rFonts w:hint="default"/>
        </w:rPr>
        <w:sectPr w:rsidR="009C6EC9">
          <w:headerReference w:type="even" r:id="rId15"/>
          <w:headerReference w:type="default" r:id="rId16"/>
          <w:footerReference w:type="even" r:id="rId17"/>
          <w:footerReference w:type="default" r:id="rId18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:rsidR="009C6EC9" w:rsidRDefault="00D86069">
      <w:pPr>
        <w:pStyle w:val="Contents"/>
        <w:rPr>
          <w:rFonts w:hint="default"/>
        </w:rPr>
      </w:pPr>
      <w:r>
        <w:lastRenderedPageBreak/>
        <w:t>目录</w:t>
      </w:r>
    </w:p>
    <w:p w:rsidR="00D55BBC" w:rsidRDefault="004407A8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r w:rsidRPr="004407A8">
        <w:fldChar w:fldCharType="begin"/>
      </w:r>
      <w:r w:rsidR="009C6EC9">
        <w:instrText xml:space="preserve"> TOC \h \z \t "</w:instrText>
      </w:r>
      <w:r w:rsidR="009C6EC9">
        <w:instrText>标题</w:instrText>
      </w:r>
      <w:r w:rsidR="009C6EC9">
        <w:instrText xml:space="preserve"> 1,1,</w:instrText>
      </w:r>
      <w:r w:rsidR="009C6EC9">
        <w:instrText>标题</w:instrText>
      </w:r>
      <w:r w:rsidR="009C6EC9">
        <w:instrText xml:space="preserve"> 2,2,</w:instrText>
      </w:r>
      <w:r w:rsidR="009C6EC9">
        <w:instrText>标题</w:instrText>
      </w:r>
      <w:r w:rsidR="009C6EC9">
        <w:instrText xml:space="preserve"> 3,3, </w:instrText>
      </w:r>
      <w:r w:rsidR="009C6EC9">
        <w:instrText>标题</w:instrText>
      </w:r>
      <w:r w:rsidR="009C6EC9">
        <w:instrText xml:space="preserve"> 4,4, </w:instrText>
      </w:r>
      <w:r w:rsidR="009C6EC9">
        <w:instrText>标题</w:instrText>
      </w:r>
      <w:r w:rsidR="009C6EC9">
        <w:instrText xml:space="preserve"> 5,5, </w:instrText>
      </w:r>
      <w:r w:rsidR="009C6EC9">
        <w:instrText>标题</w:instrText>
      </w:r>
      <w:r w:rsidR="009C6EC9">
        <w:instrText xml:space="preserve"> 7,1, </w:instrText>
      </w:r>
      <w:r w:rsidR="009C6EC9">
        <w:instrText>标题</w:instrText>
      </w:r>
      <w:r w:rsidR="009C6EC9">
        <w:instrText xml:space="preserve"> 8,2, </w:instrText>
      </w:r>
      <w:r w:rsidR="009C6EC9">
        <w:instrText>标题</w:instrText>
      </w:r>
      <w:r w:rsidR="009C6EC9"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 w:rsidRPr="004407A8">
        <w:fldChar w:fldCharType="separate"/>
      </w:r>
      <w:hyperlink w:anchor="_Toc108256993" w:history="1">
        <w:r w:rsidR="00D55BBC" w:rsidRPr="007525E6">
          <w:rPr>
            <w:rStyle w:val="ad"/>
            <w:noProof/>
          </w:rPr>
          <w:t xml:space="preserve">1 </w:t>
        </w:r>
        <w:r w:rsidR="00D55BBC" w:rsidRPr="007525E6">
          <w:rPr>
            <w:rStyle w:val="ad"/>
            <w:noProof/>
          </w:rPr>
          <w:t>测试环境</w:t>
        </w:r>
        <w:r w:rsidR="00D55B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5BBC">
          <w:rPr>
            <w:noProof/>
            <w:webHidden/>
          </w:rPr>
          <w:instrText xml:space="preserve"> PAGEREF _Toc108256993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BBC">
          <w:rPr>
            <w:rFonts w:hint="default"/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5BBC" w:rsidRDefault="004407A8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8256994" w:history="1">
        <w:r w:rsidR="00D55BBC" w:rsidRPr="007525E6">
          <w:rPr>
            <w:rStyle w:val="ad"/>
            <w:snapToGrid w:val="0"/>
          </w:rPr>
          <w:t>1.1</w:t>
        </w:r>
        <w:r w:rsidR="00D55BBC" w:rsidRPr="007525E6">
          <w:rPr>
            <w:rStyle w:val="ad"/>
          </w:rPr>
          <w:t xml:space="preserve"> </w:t>
        </w:r>
        <w:r w:rsidR="00D55BBC" w:rsidRPr="007525E6">
          <w:rPr>
            <w:rStyle w:val="ad"/>
          </w:rPr>
          <w:t>测试目的</w:t>
        </w:r>
        <w:r w:rsidR="00D55BBC">
          <w:rPr>
            <w:webHidden/>
          </w:rPr>
          <w:tab/>
        </w:r>
        <w:r>
          <w:rPr>
            <w:webHidden/>
          </w:rPr>
          <w:fldChar w:fldCharType="begin"/>
        </w:r>
        <w:r w:rsidR="00D55BBC">
          <w:rPr>
            <w:webHidden/>
          </w:rPr>
          <w:instrText xml:space="preserve"> PAGEREF _Toc108256994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BBC">
          <w:rPr>
            <w:rFonts w:hint="default"/>
            <w:webHidden/>
          </w:rPr>
          <w:t>3</w:t>
        </w:r>
        <w:r>
          <w:rPr>
            <w:webHidden/>
          </w:rPr>
          <w:fldChar w:fldCharType="end"/>
        </w:r>
      </w:hyperlink>
    </w:p>
    <w:p w:rsidR="00D55BBC" w:rsidRDefault="004407A8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8256995" w:history="1">
        <w:r w:rsidR="00D55BBC" w:rsidRPr="007525E6">
          <w:rPr>
            <w:rStyle w:val="ad"/>
            <w:snapToGrid w:val="0"/>
          </w:rPr>
          <w:t>1.2</w:t>
        </w:r>
        <w:r w:rsidR="00D55BBC" w:rsidRPr="007525E6">
          <w:rPr>
            <w:rStyle w:val="ad"/>
          </w:rPr>
          <w:t xml:space="preserve"> </w:t>
        </w:r>
        <w:r w:rsidR="00D55BBC" w:rsidRPr="007525E6">
          <w:rPr>
            <w:rStyle w:val="ad"/>
          </w:rPr>
          <w:t>硬件信息</w:t>
        </w:r>
        <w:r w:rsidR="00D55BBC">
          <w:rPr>
            <w:webHidden/>
          </w:rPr>
          <w:tab/>
        </w:r>
        <w:r>
          <w:rPr>
            <w:webHidden/>
          </w:rPr>
          <w:fldChar w:fldCharType="begin"/>
        </w:r>
        <w:r w:rsidR="00D55BBC">
          <w:rPr>
            <w:webHidden/>
          </w:rPr>
          <w:instrText xml:space="preserve"> PAGEREF _Toc108256995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BBC">
          <w:rPr>
            <w:rFonts w:hint="default"/>
            <w:webHidden/>
          </w:rPr>
          <w:t>3</w:t>
        </w:r>
        <w:r>
          <w:rPr>
            <w:webHidden/>
          </w:rPr>
          <w:fldChar w:fldCharType="end"/>
        </w:r>
      </w:hyperlink>
    </w:p>
    <w:p w:rsidR="00D55BBC" w:rsidRDefault="004407A8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8256996" w:history="1">
        <w:r w:rsidR="00D55BBC" w:rsidRPr="007525E6">
          <w:rPr>
            <w:rStyle w:val="ad"/>
            <w:rFonts w:cs="Book Antiqua"/>
            <w:bCs/>
            <w:snapToGrid w:val="0"/>
          </w:rPr>
          <w:t>1.2.1</w:t>
        </w:r>
        <w:r w:rsidR="00D55BBC" w:rsidRPr="007525E6">
          <w:rPr>
            <w:rStyle w:val="ad"/>
          </w:rPr>
          <w:t xml:space="preserve"> </w:t>
        </w:r>
        <w:r w:rsidR="00D55BBC" w:rsidRPr="007525E6">
          <w:rPr>
            <w:rStyle w:val="ad"/>
          </w:rPr>
          <w:t>鲲鹏</w:t>
        </w:r>
        <w:r w:rsidR="00D55BBC" w:rsidRPr="007525E6">
          <w:rPr>
            <w:rStyle w:val="ad"/>
          </w:rPr>
          <w:t>920</w:t>
        </w:r>
        <w:r w:rsidR="00D55BBC" w:rsidRPr="007525E6">
          <w:rPr>
            <w:rStyle w:val="ad"/>
          </w:rPr>
          <w:t>服务器</w:t>
        </w:r>
        <w:r w:rsidR="00D55BBC">
          <w:rPr>
            <w:webHidden/>
          </w:rPr>
          <w:tab/>
        </w:r>
        <w:r>
          <w:rPr>
            <w:webHidden/>
          </w:rPr>
          <w:fldChar w:fldCharType="begin"/>
        </w:r>
        <w:r w:rsidR="00D55BBC">
          <w:rPr>
            <w:webHidden/>
          </w:rPr>
          <w:instrText xml:space="preserve"> PAGEREF _Toc108256996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BBC">
          <w:rPr>
            <w:rFonts w:hint="default"/>
            <w:webHidden/>
          </w:rPr>
          <w:t>3</w:t>
        </w:r>
        <w:r>
          <w:rPr>
            <w:webHidden/>
          </w:rPr>
          <w:fldChar w:fldCharType="end"/>
        </w:r>
      </w:hyperlink>
    </w:p>
    <w:p w:rsidR="00D55BBC" w:rsidRDefault="004407A8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8256997" w:history="1">
        <w:r w:rsidR="00D55BBC" w:rsidRPr="007525E6">
          <w:rPr>
            <w:rStyle w:val="ad"/>
            <w:rFonts w:cs="Book Antiqua"/>
            <w:bCs/>
            <w:snapToGrid w:val="0"/>
          </w:rPr>
          <w:t>1.2.2</w:t>
        </w:r>
        <w:r w:rsidR="00D55BBC" w:rsidRPr="007525E6">
          <w:rPr>
            <w:rStyle w:val="ad"/>
          </w:rPr>
          <w:t xml:space="preserve"> x86</w:t>
        </w:r>
        <w:r w:rsidR="00D55BBC" w:rsidRPr="007525E6">
          <w:rPr>
            <w:rStyle w:val="ad"/>
          </w:rPr>
          <w:t>服务器</w:t>
        </w:r>
        <w:r w:rsidR="00D55BBC">
          <w:rPr>
            <w:webHidden/>
          </w:rPr>
          <w:tab/>
        </w:r>
        <w:r>
          <w:rPr>
            <w:webHidden/>
          </w:rPr>
          <w:fldChar w:fldCharType="begin"/>
        </w:r>
        <w:r w:rsidR="00D55BBC">
          <w:rPr>
            <w:webHidden/>
          </w:rPr>
          <w:instrText xml:space="preserve"> PAGEREF _Toc108256997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BBC">
          <w:rPr>
            <w:rFonts w:hint="default"/>
            <w:webHidden/>
          </w:rPr>
          <w:t>3</w:t>
        </w:r>
        <w:r>
          <w:rPr>
            <w:webHidden/>
          </w:rPr>
          <w:fldChar w:fldCharType="end"/>
        </w:r>
      </w:hyperlink>
    </w:p>
    <w:p w:rsidR="00D55BBC" w:rsidRDefault="004407A8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8256998" w:history="1">
        <w:r w:rsidR="00D55BBC" w:rsidRPr="007525E6">
          <w:rPr>
            <w:rStyle w:val="ad"/>
            <w:snapToGrid w:val="0"/>
          </w:rPr>
          <w:t>1.3</w:t>
        </w:r>
        <w:r w:rsidR="00D55BBC" w:rsidRPr="007525E6">
          <w:rPr>
            <w:rStyle w:val="ad"/>
          </w:rPr>
          <w:t xml:space="preserve"> </w:t>
        </w:r>
        <w:r w:rsidR="00D55BBC" w:rsidRPr="007525E6">
          <w:rPr>
            <w:rStyle w:val="ad"/>
          </w:rPr>
          <w:t>软件信息</w:t>
        </w:r>
        <w:r w:rsidR="00D55BBC">
          <w:rPr>
            <w:webHidden/>
          </w:rPr>
          <w:tab/>
        </w:r>
        <w:r>
          <w:rPr>
            <w:webHidden/>
          </w:rPr>
          <w:fldChar w:fldCharType="begin"/>
        </w:r>
        <w:r w:rsidR="00D55BBC">
          <w:rPr>
            <w:webHidden/>
          </w:rPr>
          <w:instrText xml:space="preserve"> PAGEREF _Toc108256998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BBC"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D55BBC" w:rsidRDefault="004407A8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8256999" w:history="1">
        <w:r w:rsidR="00D55BBC" w:rsidRPr="007525E6">
          <w:rPr>
            <w:rStyle w:val="ad"/>
            <w:rFonts w:cs="Book Antiqua"/>
            <w:bCs/>
            <w:snapToGrid w:val="0"/>
          </w:rPr>
          <w:t>1.3.1</w:t>
        </w:r>
        <w:r w:rsidR="00D55BBC" w:rsidRPr="007525E6">
          <w:rPr>
            <w:rStyle w:val="ad"/>
          </w:rPr>
          <w:t xml:space="preserve"> </w:t>
        </w:r>
        <w:r w:rsidR="00D55BBC" w:rsidRPr="007525E6">
          <w:rPr>
            <w:rStyle w:val="ad"/>
          </w:rPr>
          <w:t>鲲鹏</w:t>
        </w:r>
        <w:r w:rsidR="00D55BBC" w:rsidRPr="007525E6">
          <w:rPr>
            <w:rStyle w:val="ad"/>
          </w:rPr>
          <w:t>920</w:t>
        </w:r>
        <w:r w:rsidR="00D55BBC" w:rsidRPr="007525E6">
          <w:rPr>
            <w:rStyle w:val="ad"/>
          </w:rPr>
          <w:t>服务器</w:t>
        </w:r>
        <w:r w:rsidR="00D55BBC">
          <w:rPr>
            <w:webHidden/>
          </w:rPr>
          <w:tab/>
        </w:r>
        <w:r>
          <w:rPr>
            <w:webHidden/>
          </w:rPr>
          <w:fldChar w:fldCharType="begin"/>
        </w:r>
        <w:r w:rsidR="00D55BBC">
          <w:rPr>
            <w:webHidden/>
          </w:rPr>
          <w:instrText xml:space="preserve"> PAGEREF _Toc108256999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BBC"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D55BBC" w:rsidRDefault="004407A8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8257000" w:history="1">
        <w:r w:rsidR="00D55BBC" w:rsidRPr="007525E6">
          <w:rPr>
            <w:rStyle w:val="ad"/>
            <w:rFonts w:cs="Book Antiqua"/>
            <w:bCs/>
            <w:snapToGrid w:val="0"/>
          </w:rPr>
          <w:t>1.3.2</w:t>
        </w:r>
        <w:r w:rsidR="00D55BBC" w:rsidRPr="007525E6">
          <w:rPr>
            <w:rStyle w:val="ad"/>
          </w:rPr>
          <w:t xml:space="preserve"> X86</w:t>
        </w:r>
        <w:r w:rsidR="00D55BBC" w:rsidRPr="007525E6">
          <w:rPr>
            <w:rStyle w:val="ad"/>
          </w:rPr>
          <w:t>服务器</w:t>
        </w:r>
        <w:r w:rsidR="00D55BBC">
          <w:rPr>
            <w:webHidden/>
          </w:rPr>
          <w:tab/>
        </w:r>
        <w:r>
          <w:rPr>
            <w:webHidden/>
          </w:rPr>
          <w:fldChar w:fldCharType="begin"/>
        </w:r>
        <w:r w:rsidR="00D55BBC">
          <w:rPr>
            <w:webHidden/>
          </w:rPr>
          <w:instrText xml:space="preserve"> PAGEREF _Toc108257000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BBC"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D55BBC" w:rsidRDefault="004407A8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8257001" w:history="1">
        <w:r w:rsidR="00D55BBC" w:rsidRPr="007525E6">
          <w:rPr>
            <w:rStyle w:val="ad"/>
            <w:snapToGrid w:val="0"/>
          </w:rPr>
          <w:t>1.4</w:t>
        </w:r>
        <w:r w:rsidR="00D55BBC" w:rsidRPr="007525E6">
          <w:rPr>
            <w:rStyle w:val="ad"/>
          </w:rPr>
          <w:t xml:space="preserve"> </w:t>
        </w:r>
        <w:r w:rsidR="00D55BBC" w:rsidRPr="007525E6">
          <w:rPr>
            <w:rStyle w:val="ad"/>
          </w:rPr>
          <w:t>测试算例</w:t>
        </w:r>
        <w:r w:rsidR="00D55BBC">
          <w:rPr>
            <w:webHidden/>
          </w:rPr>
          <w:tab/>
        </w:r>
        <w:r>
          <w:rPr>
            <w:webHidden/>
          </w:rPr>
          <w:fldChar w:fldCharType="begin"/>
        </w:r>
        <w:r w:rsidR="00D55BBC">
          <w:rPr>
            <w:webHidden/>
          </w:rPr>
          <w:instrText xml:space="preserve"> PAGEREF _Toc108257001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BBC"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D55BBC" w:rsidRDefault="004407A8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108257002" w:history="1">
        <w:r w:rsidR="00D55BBC" w:rsidRPr="007525E6">
          <w:rPr>
            <w:rStyle w:val="ad"/>
            <w:noProof/>
          </w:rPr>
          <w:t xml:space="preserve">2 </w:t>
        </w:r>
        <w:r w:rsidR="00D55BBC" w:rsidRPr="007525E6">
          <w:rPr>
            <w:rStyle w:val="ad"/>
            <w:noProof/>
          </w:rPr>
          <w:t>测试信息</w:t>
        </w:r>
        <w:r w:rsidR="00D55B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5BBC">
          <w:rPr>
            <w:noProof/>
            <w:webHidden/>
          </w:rPr>
          <w:instrText xml:space="preserve"> PAGEREF _Toc108257002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BBC">
          <w:rPr>
            <w:rFonts w:hint="default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5BBC" w:rsidRDefault="004407A8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8257003" w:history="1">
        <w:r w:rsidR="00D55BBC" w:rsidRPr="007525E6">
          <w:rPr>
            <w:rStyle w:val="ad"/>
            <w:snapToGrid w:val="0"/>
          </w:rPr>
          <w:t>2.1</w:t>
        </w:r>
        <w:r w:rsidR="00D55BBC" w:rsidRPr="007525E6">
          <w:rPr>
            <w:rStyle w:val="ad"/>
          </w:rPr>
          <w:t xml:space="preserve"> </w:t>
        </w:r>
        <w:r w:rsidR="00D55BBC" w:rsidRPr="007525E6">
          <w:rPr>
            <w:rStyle w:val="ad"/>
          </w:rPr>
          <w:t>编译信息</w:t>
        </w:r>
        <w:r w:rsidR="00D55BBC">
          <w:rPr>
            <w:webHidden/>
          </w:rPr>
          <w:tab/>
        </w:r>
        <w:r>
          <w:rPr>
            <w:webHidden/>
          </w:rPr>
          <w:fldChar w:fldCharType="begin"/>
        </w:r>
        <w:r w:rsidR="00D55BBC">
          <w:rPr>
            <w:webHidden/>
          </w:rPr>
          <w:instrText xml:space="preserve"> PAGEREF _Toc108257003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BBC"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D55BBC" w:rsidRDefault="004407A8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8257004" w:history="1">
        <w:r w:rsidR="00D55BBC" w:rsidRPr="007525E6">
          <w:rPr>
            <w:rStyle w:val="ad"/>
            <w:rFonts w:cs="Book Antiqua"/>
            <w:bCs/>
            <w:snapToGrid w:val="0"/>
          </w:rPr>
          <w:t>2.1.1</w:t>
        </w:r>
        <w:r w:rsidR="00D55BBC" w:rsidRPr="007525E6">
          <w:rPr>
            <w:rStyle w:val="ad"/>
          </w:rPr>
          <w:t xml:space="preserve"> </w:t>
        </w:r>
        <w:r w:rsidR="00D55BBC" w:rsidRPr="007525E6">
          <w:rPr>
            <w:rStyle w:val="ad"/>
          </w:rPr>
          <w:t>鲲鹏</w:t>
        </w:r>
        <w:r w:rsidR="00D55BBC" w:rsidRPr="007525E6">
          <w:rPr>
            <w:rStyle w:val="ad"/>
          </w:rPr>
          <w:t>920</w:t>
        </w:r>
        <w:r w:rsidR="00D55BBC" w:rsidRPr="007525E6">
          <w:rPr>
            <w:rStyle w:val="ad"/>
          </w:rPr>
          <w:t>服务器</w:t>
        </w:r>
        <w:r w:rsidR="00D55BBC">
          <w:rPr>
            <w:webHidden/>
          </w:rPr>
          <w:tab/>
        </w:r>
        <w:r>
          <w:rPr>
            <w:webHidden/>
          </w:rPr>
          <w:fldChar w:fldCharType="begin"/>
        </w:r>
        <w:r w:rsidR="00D55BBC">
          <w:rPr>
            <w:webHidden/>
          </w:rPr>
          <w:instrText xml:space="preserve"> PAGEREF _Toc108257004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BBC"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D55BBC" w:rsidRDefault="004407A8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8257005" w:history="1">
        <w:r w:rsidR="00D55BBC" w:rsidRPr="007525E6">
          <w:rPr>
            <w:rStyle w:val="ad"/>
            <w:rFonts w:cs="Book Antiqua"/>
            <w:bCs/>
            <w:snapToGrid w:val="0"/>
          </w:rPr>
          <w:t>2.1.2</w:t>
        </w:r>
        <w:r w:rsidR="00D55BBC" w:rsidRPr="007525E6">
          <w:rPr>
            <w:rStyle w:val="ad"/>
          </w:rPr>
          <w:t xml:space="preserve"> X86</w:t>
        </w:r>
        <w:r w:rsidR="00D55BBC" w:rsidRPr="007525E6">
          <w:rPr>
            <w:rStyle w:val="ad"/>
          </w:rPr>
          <w:t>服务器</w:t>
        </w:r>
        <w:r w:rsidR="00D55BBC">
          <w:rPr>
            <w:webHidden/>
          </w:rPr>
          <w:tab/>
        </w:r>
        <w:r>
          <w:rPr>
            <w:webHidden/>
          </w:rPr>
          <w:fldChar w:fldCharType="begin"/>
        </w:r>
        <w:r w:rsidR="00D55BBC">
          <w:rPr>
            <w:webHidden/>
          </w:rPr>
          <w:instrText xml:space="preserve"> PAGEREF _Toc108257005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BBC"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D55BBC" w:rsidRDefault="004407A8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8257006" w:history="1">
        <w:r w:rsidR="00D55BBC" w:rsidRPr="007525E6">
          <w:rPr>
            <w:rStyle w:val="ad"/>
            <w:snapToGrid w:val="0"/>
          </w:rPr>
          <w:t>2.2</w:t>
        </w:r>
        <w:r w:rsidR="00D55BBC" w:rsidRPr="007525E6">
          <w:rPr>
            <w:rStyle w:val="ad"/>
          </w:rPr>
          <w:t xml:space="preserve"> </w:t>
        </w:r>
        <w:r w:rsidR="00D55BBC" w:rsidRPr="007525E6">
          <w:rPr>
            <w:rStyle w:val="ad"/>
          </w:rPr>
          <w:t>测试命令</w:t>
        </w:r>
        <w:r w:rsidR="00D55BBC">
          <w:rPr>
            <w:webHidden/>
          </w:rPr>
          <w:tab/>
        </w:r>
        <w:r>
          <w:rPr>
            <w:webHidden/>
          </w:rPr>
          <w:fldChar w:fldCharType="begin"/>
        </w:r>
        <w:r w:rsidR="00D55BBC">
          <w:rPr>
            <w:webHidden/>
          </w:rPr>
          <w:instrText xml:space="preserve"> PAGEREF _Toc108257006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BBC"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D55BBC" w:rsidRDefault="004407A8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108257007" w:history="1">
        <w:r w:rsidR="00D55BBC" w:rsidRPr="007525E6">
          <w:rPr>
            <w:rStyle w:val="ad"/>
            <w:noProof/>
          </w:rPr>
          <w:t xml:space="preserve">3 </w:t>
        </w:r>
        <w:r w:rsidR="00D55BBC" w:rsidRPr="007525E6">
          <w:rPr>
            <w:rStyle w:val="ad"/>
            <w:noProof/>
          </w:rPr>
          <w:t>测试结果</w:t>
        </w:r>
        <w:r w:rsidR="00D55B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5BBC">
          <w:rPr>
            <w:noProof/>
            <w:webHidden/>
          </w:rPr>
          <w:instrText xml:space="preserve"> PAGEREF _Toc108257007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BBC">
          <w:rPr>
            <w:rFonts w:hint="default"/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5BBC" w:rsidRDefault="004407A8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8257008" w:history="1">
        <w:r w:rsidR="00D55BBC" w:rsidRPr="007525E6">
          <w:rPr>
            <w:rStyle w:val="ad"/>
            <w:snapToGrid w:val="0"/>
          </w:rPr>
          <w:t>3.1</w:t>
        </w:r>
        <w:r w:rsidR="00D55BBC" w:rsidRPr="007525E6">
          <w:rPr>
            <w:rStyle w:val="ad"/>
          </w:rPr>
          <w:t xml:space="preserve"> </w:t>
        </w:r>
        <w:r w:rsidR="00D55BBC" w:rsidRPr="007525E6">
          <w:rPr>
            <w:rStyle w:val="ad"/>
          </w:rPr>
          <w:t>测试数据</w:t>
        </w:r>
        <w:r w:rsidR="00D55BBC">
          <w:rPr>
            <w:webHidden/>
          </w:rPr>
          <w:tab/>
        </w:r>
        <w:r>
          <w:rPr>
            <w:webHidden/>
          </w:rPr>
          <w:fldChar w:fldCharType="begin"/>
        </w:r>
        <w:r w:rsidR="00D55BBC">
          <w:rPr>
            <w:webHidden/>
          </w:rPr>
          <w:instrText xml:space="preserve"> PAGEREF _Toc108257008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BBC">
          <w:rPr>
            <w:rFonts w:hint="default"/>
            <w:webHidden/>
          </w:rPr>
          <w:t>9</w:t>
        </w:r>
        <w:r>
          <w:rPr>
            <w:webHidden/>
          </w:rPr>
          <w:fldChar w:fldCharType="end"/>
        </w:r>
      </w:hyperlink>
    </w:p>
    <w:p w:rsidR="00D55BBC" w:rsidRDefault="004407A8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8257009" w:history="1">
        <w:r w:rsidR="00D55BBC" w:rsidRPr="007525E6">
          <w:rPr>
            <w:rStyle w:val="ad"/>
            <w:rFonts w:cs="Book Antiqua"/>
            <w:bCs/>
            <w:snapToGrid w:val="0"/>
          </w:rPr>
          <w:t>3.1.1</w:t>
        </w:r>
        <w:r w:rsidR="00D55BBC" w:rsidRPr="007525E6">
          <w:rPr>
            <w:rStyle w:val="ad"/>
          </w:rPr>
          <w:t xml:space="preserve"> </w:t>
        </w:r>
        <w:r w:rsidR="00D55BBC" w:rsidRPr="007525E6">
          <w:rPr>
            <w:rStyle w:val="ad"/>
          </w:rPr>
          <w:t>测试截图</w:t>
        </w:r>
        <w:r w:rsidR="00D55BBC">
          <w:rPr>
            <w:webHidden/>
          </w:rPr>
          <w:tab/>
        </w:r>
        <w:r>
          <w:rPr>
            <w:webHidden/>
          </w:rPr>
          <w:fldChar w:fldCharType="begin"/>
        </w:r>
        <w:r w:rsidR="00D55BBC">
          <w:rPr>
            <w:webHidden/>
          </w:rPr>
          <w:instrText xml:space="preserve"> PAGEREF _Toc108257009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BBC">
          <w:rPr>
            <w:rFonts w:hint="default"/>
            <w:webHidden/>
          </w:rPr>
          <w:t>9</w:t>
        </w:r>
        <w:r>
          <w:rPr>
            <w:webHidden/>
          </w:rPr>
          <w:fldChar w:fldCharType="end"/>
        </w:r>
      </w:hyperlink>
    </w:p>
    <w:p w:rsidR="00D55BBC" w:rsidRDefault="004407A8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8257010" w:history="1">
        <w:r w:rsidR="00D55BBC" w:rsidRPr="007525E6">
          <w:rPr>
            <w:rStyle w:val="ad"/>
            <w:rFonts w:cs="Book Antiqua"/>
            <w:bCs/>
            <w:snapToGrid w:val="0"/>
          </w:rPr>
          <w:t>3.1.2</w:t>
        </w:r>
        <w:r w:rsidR="00D55BBC" w:rsidRPr="007525E6">
          <w:rPr>
            <w:rStyle w:val="ad"/>
          </w:rPr>
          <w:t xml:space="preserve"> </w:t>
        </w:r>
        <w:r w:rsidR="00D55BBC" w:rsidRPr="007525E6">
          <w:rPr>
            <w:rStyle w:val="ad"/>
          </w:rPr>
          <w:t>单节点测试数据</w:t>
        </w:r>
        <w:r w:rsidR="00D55BBC">
          <w:rPr>
            <w:webHidden/>
          </w:rPr>
          <w:tab/>
        </w:r>
        <w:r>
          <w:rPr>
            <w:webHidden/>
          </w:rPr>
          <w:fldChar w:fldCharType="begin"/>
        </w:r>
        <w:r w:rsidR="00D55BBC">
          <w:rPr>
            <w:webHidden/>
          </w:rPr>
          <w:instrText xml:space="preserve"> PAGEREF _Toc108257010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BBC">
          <w:rPr>
            <w:rFonts w:hint="default"/>
            <w:webHidden/>
          </w:rPr>
          <w:t>12</w:t>
        </w:r>
        <w:r>
          <w:rPr>
            <w:webHidden/>
          </w:rPr>
          <w:fldChar w:fldCharType="end"/>
        </w:r>
      </w:hyperlink>
    </w:p>
    <w:p w:rsidR="00D55BBC" w:rsidRDefault="004407A8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8257011" w:history="1">
        <w:r w:rsidR="00D55BBC" w:rsidRPr="007525E6">
          <w:rPr>
            <w:rStyle w:val="ad"/>
            <w:snapToGrid w:val="0"/>
          </w:rPr>
          <w:t>3.2</w:t>
        </w:r>
        <w:r w:rsidR="00D55BBC" w:rsidRPr="007525E6">
          <w:rPr>
            <w:rStyle w:val="ad"/>
          </w:rPr>
          <w:t xml:space="preserve"> </w:t>
        </w:r>
        <w:r w:rsidR="00D55BBC" w:rsidRPr="007525E6">
          <w:rPr>
            <w:rStyle w:val="ad"/>
          </w:rPr>
          <w:t>结果分析</w:t>
        </w:r>
        <w:r w:rsidR="00D55BBC">
          <w:rPr>
            <w:webHidden/>
          </w:rPr>
          <w:tab/>
        </w:r>
        <w:r>
          <w:rPr>
            <w:webHidden/>
          </w:rPr>
          <w:fldChar w:fldCharType="begin"/>
        </w:r>
        <w:r w:rsidR="00D55BBC">
          <w:rPr>
            <w:webHidden/>
          </w:rPr>
          <w:instrText xml:space="preserve"> PAGEREF _Toc108257011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BBC">
          <w:rPr>
            <w:rFonts w:hint="default"/>
            <w:webHidden/>
          </w:rPr>
          <w:t>13</w:t>
        </w:r>
        <w:r>
          <w:rPr>
            <w:webHidden/>
          </w:rPr>
          <w:fldChar w:fldCharType="end"/>
        </w:r>
      </w:hyperlink>
    </w:p>
    <w:p w:rsidR="00D55BBC" w:rsidRDefault="004407A8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108257012" w:history="1">
        <w:r w:rsidR="00D55BBC" w:rsidRPr="007525E6">
          <w:rPr>
            <w:rStyle w:val="ad"/>
            <w:rFonts w:cs="Book Antiqua"/>
            <w:bCs/>
            <w:snapToGrid w:val="0"/>
          </w:rPr>
          <w:t>3.2.1</w:t>
        </w:r>
        <w:r w:rsidR="00D55BBC" w:rsidRPr="007525E6">
          <w:rPr>
            <w:rStyle w:val="ad"/>
          </w:rPr>
          <w:t xml:space="preserve"> </w:t>
        </w:r>
        <w:r w:rsidR="00D55BBC" w:rsidRPr="007525E6">
          <w:rPr>
            <w:rStyle w:val="ad"/>
          </w:rPr>
          <w:t>用例</w:t>
        </w:r>
        <w:r w:rsidR="00D55BBC" w:rsidRPr="007525E6">
          <w:rPr>
            <w:rStyle w:val="ad"/>
          </w:rPr>
          <w:t>GYRE</w:t>
        </w:r>
        <w:r w:rsidR="00D55BBC">
          <w:rPr>
            <w:webHidden/>
          </w:rPr>
          <w:tab/>
        </w:r>
        <w:r>
          <w:rPr>
            <w:webHidden/>
          </w:rPr>
          <w:fldChar w:fldCharType="begin"/>
        </w:r>
        <w:r w:rsidR="00D55BBC">
          <w:rPr>
            <w:webHidden/>
          </w:rPr>
          <w:instrText xml:space="preserve"> PAGEREF _Toc108257012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BBC">
          <w:rPr>
            <w:rFonts w:hint="default"/>
            <w:webHidden/>
          </w:rPr>
          <w:t>13</w:t>
        </w:r>
        <w:r>
          <w:rPr>
            <w:webHidden/>
          </w:rPr>
          <w:fldChar w:fldCharType="end"/>
        </w:r>
      </w:hyperlink>
    </w:p>
    <w:p w:rsidR="009C6EC9" w:rsidRDefault="004407A8" w:rsidP="00B75DB4">
      <w:pPr>
        <w:pStyle w:val="22"/>
        <w:tabs>
          <w:tab w:val="right" w:leader="dot" w:pos="9629"/>
        </w:tabs>
        <w:rPr>
          <w:rFonts w:hint="default"/>
        </w:rPr>
        <w:sectPr w:rsidR="009C6EC9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D86069" w:rsidRDefault="00B75DB4" w:rsidP="00536374">
      <w:pPr>
        <w:pStyle w:val="1"/>
        <w:rPr>
          <w:rFonts w:hint="default"/>
        </w:rPr>
      </w:pPr>
      <w:bookmarkStart w:id="1" w:name="_it_server_safety"/>
      <w:bookmarkStart w:id="2" w:name="_it_rh5588_v3_100002"/>
      <w:bookmarkStart w:id="3" w:name="_it_rh2288_v3_100013"/>
      <w:bookmarkStart w:id="4" w:name="_server_poweron_off"/>
      <w:bookmarkStart w:id="5" w:name="_it_rh2288_v3_100030"/>
      <w:bookmarkStart w:id="6" w:name="_it_rh2288_v3_100063"/>
      <w:bookmarkStart w:id="7" w:name="_it_rh5588_v3_200003"/>
      <w:bookmarkStart w:id="8" w:name="_it_rh5588_v3_200028"/>
      <w:bookmarkStart w:id="9" w:name="_it_rh2288_v3_100055"/>
      <w:bookmarkStart w:id="10" w:name="_cbb000001_01"/>
      <w:bookmarkStart w:id="11" w:name="_appendix"/>
      <w:bookmarkStart w:id="12" w:name="_Toc10825699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lastRenderedPageBreak/>
        <w:t>测试环境</w:t>
      </w:r>
      <w:bookmarkEnd w:id="12"/>
    </w:p>
    <w:p w:rsidR="00615E7B" w:rsidRDefault="00B1719E" w:rsidP="00615E7B">
      <w:pPr>
        <w:pStyle w:val="21"/>
        <w:rPr>
          <w:rFonts w:hint="default"/>
        </w:rPr>
      </w:pPr>
      <w:bookmarkStart w:id="13" w:name="_Toc108256994"/>
      <w:r>
        <w:rPr>
          <w:lang w:eastAsia="zh-CN"/>
        </w:rPr>
        <w:t>测试目的</w:t>
      </w:r>
      <w:bookmarkEnd w:id="13"/>
    </w:p>
    <w:p w:rsidR="00615E7B" w:rsidRPr="005A5A38" w:rsidRDefault="00B1719E" w:rsidP="006C0B5A">
      <w:pPr>
        <w:wordWrap w:val="0"/>
        <w:topLinePunct w:val="0"/>
        <w:adjustRightInd/>
        <w:snapToGrid/>
        <w:spacing w:before="0" w:after="0" w:line="240" w:lineRule="auto"/>
        <w:ind w:left="0"/>
        <w:rPr>
          <w:rFonts w:eastAsia="Times New Roman" w:hint="default"/>
          <w:i/>
          <w:snapToGrid w:val="0"/>
          <w:color w:val="0000FF"/>
          <w:kern w:val="0"/>
        </w:rPr>
      </w:pPr>
      <w:r w:rsidRPr="009C1D25">
        <w:rPr>
          <w:rFonts w:cs="Times New Roman"/>
          <w:kern w:val="0"/>
          <w:sz w:val="22"/>
          <w:szCs w:val="22"/>
        </w:rPr>
        <w:t>在</w:t>
      </w:r>
      <w:r w:rsidR="007D3DB1">
        <w:rPr>
          <w:rFonts w:cs="Times New Roman"/>
          <w:kern w:val="0"/>
          <w:sz w:val="22"/>
          <w:szCs w:val="22"/>
        </w:rPr>
        <w:t>x86</w:t>
      </w:r>
      <w:r w:rsidR="007D3DB1">
        <w:rPr>
          <w:rFonts w:cs="Times New Roman" w:hint="default"/>
          <w:kern w:val="0"/>
          <w:sz w:val="22"/>
          <w:szCs w:val="22"/>
        </w:rPr>
        <w:t>与鲲鹏</w:t>
      </w:r>
      <w:r w:rsidR="00822C99">
        <w:rPr>
          <w:rFonts w:cs="Times New Roman" w:hint="default"/>
          <w:kern w:val="0"/>
          <w:sz w:val="22"/>
          <w:szCs w:val="22"/>
        </w:rPr>
        <w:t>920</w:t>
      </w:r>
      <w:r w:rsidR="00822C99">
        <w:rPr>
          <w:rFonts w:cs="Times New Roman" w:hint="default"/>
          <w:kern w:val="0"/>
          <w:sz w:val="22"/>
          <w:szCs w:val="22"/>
        </w:rPr>
        <w:t>服务器</w:t>
      </w:r>
      <w:r w:rsidR="007D3DB1">
        <w:rPr>
          <w:rFonts w:cs="Times New Roman" w:hint="default"/>
          <w:kern w:val="0"/>
          <w:sz w:val="22"/>
          <w:szCs w:val="22"/>
        </w:rPr>
        <w:t>平台</w:t>
      </w:r>
      <w:r w:rsidRPr="009C1D25">
        <w:rPr>
          <w:rFonts w:cs="Times New Roman"/>
          <w:kern w:val="0"/>
          <w:sz w:val="22"/>
          <w:szCs w:val="22"/>
        </w:rPr>
        <w:t>上</w:t>
      </w:r>
      <w:r w:rsidR="009E5D81" w:rsidRPr="009C1D25">
        <w:rPr>
          <w:rFonts w:cs="Times New Roman"/>
          <w:kern w:val="0"/>
          <w:sz w:val="22"/>
          <w:szCs w:val="22"/>
        </w:rPr>
        <w:t>分别测试</w:t>
      </w:r>
      <w:r w:rsidR="006F1FD7">
        <w:rPr>
          <w:rFonts w:cs="Times New Roman"/>
          <w:kern w:val="0"/>
          <w:sz w:val="22"/>
          <w:szCs w:val="22"/>
        </w:rPr>
        <w:t>NEMO</w:t>
      </w:r>
      <w:r w:rsidR="009E5D81" w:rsidRPr="009C1D25">
        <w:rPr>
          <w:rFonts w:cs="Times New Roman"/>
          <w:kern w:val="0"/>
          <w:sz w:val="22"/>
          <w:szCs w:val="22"/>
        </w:rPr>
        <w:t>应用算例</w:t>
      </w:r>
      <w:r w:rsidRPr="009C1D25">
        <w:rPr>
          <w:rFonts w:cs="Times New Roman"/>
          <w:kern w:val="0"/>
          <w:sz w:val="22"/>
          <w:szCs w:val="22"/>
        </w:rPr>
        <w:t>的性能</w:t>
      </w:r>
      <w:r w:rsidR="007D3DB1">
        <w:rPr>
          <w:rFonts w:cs="Times New Roman"/>
          <w:kern w:val="0"/>
          <w:sz w:val="22"/>
          <w:szCs w:val="22"/>
        </w:rPr>
        <w:t>表现，通过数据对比，验证鲲鹏</w:t>
      </w:r>
      <w:r w:rsidR="00822C99">
        <w:rPr>
          <w:rFonts w:cs="Times New Roman" w:hint="default"/>
          <w:kern w:val="0"/>
          <w:sz w:val="22"/>
          <w:szCs w:val="22"/>
        </w:rPr>
        <w:t>920</w:t>
      </w:r>
      <w:r w:rsidR="007D3DB1">
        <w:rPr>
          <w:rFonts w:cs="Times New Roman"/>
          <w:kern w:val="0"/>
          <w:sz w:val="22"/>
          <w:szCs w:val="22"/>
        </w:rPr>
        <w:t>芯片在</w:t>
      </w:r>
      <w:r w:rsidR="007D3DB1">
        <w:rPr>
          <w:rFonts w:cs="Times New Roman"/>
          <w:kern w:val="0"/>
          <w:sz w:val="22"/>
          <w:szCs w:val="22"/>
        </w:rPr>
        <w:t>H</w:t>
      </w:r>
      <w:r w:rsidR="007D3DB1">
        <w:rPr>
          <w:rFonts w:cs="Times New Roman" w:hint="default"/>
          <w:kern w:val="0"/>
          <w:sz w:val="22"/>
          <w:szCs w:val="22"/>
        </w:rPr>
        <w:t>PC</w:t>
      </w:r>
      <w:r w:rsidR="007D3DB1">
        <w:rPr>
          <w:rFonts w:cs="Times New Roman"/>
          <w:kern w:val="0"/>
          <w:sz w:val="22"/>
          <w:szCs w:val="22"/>
        </w:rPr>
        <w:t>场景</w:t>
      </w:r>
      <w:r w:rsidR="007D3DB1">
        <w:rPr>
          <w:rFonts w:cs="Times New Roman" w:hint="default"/>
          <w:kern w:val="0"/>
          <w:sz w:val="22"/>
          <w:szCs w:val="22"/>
        </w:rPr>
        <w:t>的优势与不足</w:t>
      </w:r>
      <w:r w:rsidR="007D3DB1">
        <w:rPr>
          <w:rFonts w:cs="Times New Roman"/>
          <w:kern w:val="0"/>
          <w:sz w:val="22"/>
          <w:szCs w:val="22"/>
        </w:rPr>
        <w:t>，</w:t>
      </w:r>
      <w:r w:rsidR="007D3DB1">
        <w:rPr>
          <w:rFonts w:cs="Times New Roman" w:hint="default"/>
          <w:kern w:val="0"/>
          <w:sz w:val="22"/>
          <w:szCs w:val="22"/>
        </w:rPr>
        <w:t>从而为后续的性能调优</w:t>
      </w:r>
      <w:r w:rsidR="000E4E41">
        <w:rPr>
          <w:rFonts w:cs="Times New Roman"/>
          <w:kern w:val="0"/>
          <w:sz w:val="22"/>
          <w:szCs w:val="22"/>
        </w:rPr>
        <w:t>、</w:t>
      </w:r>
      <w:r w:rsidR="000D4F7E">
        <w:rPr>
          <w:rFonts w:cs="Times New Roman"/>
          <w:kern w:val="0"/>
          <w:sz w:val="22"/>
          <w:szCs w:val="22"/>
        </w:rPr>
        <w:t>生态建设、</w:t>
      </w:r>
      <w:r w:rsidR="007D3DB1">
        <w:rPr>
          <w:rFonts w:cs="Times New Roman" w:hint="default"/>
          <w:kern w:val="0"/>
          <w:sz w:val="22"/>
          <w:szCs w:val="22"/>
        </w:rPr>
        <w:t>解决方案提供数据基础</w:t>
      </w:r>
      <w:r w:rsidR="007D3DB1">
        <w:rPr>
          <w:rFonts w:cs="Times New Roman"/>
          <w:kern w:val="0"/>
          <w:sz w:val="22"/>
          <w:szCs w:val="22"/>
        </w:rPr>
        <w:t>。</w:t>
      </w:r>
    </w:p>
    <w:p w:rsidR="00615E7B" w:rsidRDefault="004579FB" w:rsidP="00615E7B">
      <w:pPr>
        <w:pStyle w:val="21"/>
        <w:rPr>
          <w:rFonts w:hint="default"/>
        </w:rPr>
      </w:pPr>
      <w:bookmarkStart w:id="14" w:name="_Toc108256995"/>
      <w:r>
        <w:rPr>
          <w:lang w:eastAsia="zh-CN"/>
        </w:rPr>
        <w:t>硬件</w:t>
      </w:r>
      <w:r>
        <w:rPr>
          <w:rFonts w:hint="default"/>
          <w:lang w:eastAsia="zh-CN"/>
        </w:rPr>
        <w:t>信息</w:t>
      </w:r>
      <w:bookmarkEnd w:id="14"/>
    </w:p>
    <w:p w:rsidR="005E52C0" w:rsidRPr="005E52C0" w:rsidRDefault="00822C99" w:rsidP="002A4D81">
      <w:pPr>
        <w:pStyle w:val="31"/>
        <w:rPr>
          <w:rFonts w:hint="default"/>
        </w:rPr>
      </w:pPr>
      <w:bookmarkStart w:id="15" w:name="_Toc46217432"/>
      <w:bookmarkStart w:id="16" w:name="_Toc108256996"/>
      <w:r>
        <w:t>鲲鹏</w:t>
      </w:r>
      <w:r>
        <w:t>9</w:t>
      </w:r>
      <w:r>
        <w:rPr>
          <w:rFonts w:hint="default"/>
        </w:rPr>
        <w:t>20</w:t>
      </w:r>
      <w:r w:rsidR="005E52C0" w:rsidRPr="005E52C0">
        <w:rPr>
          <w:rFonts w:hint="default"/>
        </w:rPr>
        <w:t>服务器</w:t>
      </w:r>
      <w:bookmarkEnd w:id="15"/>
      <w:bookmarkEnd w:id="16"/>
    </w:p>
    <w:p w:rsidR="005E52C0" w:rsidRPr="005E52C0" w:rsidRDefault="005E52C0" w:rsidP="005E52C0">
      <w:pPr>
        <w:keepNext/>
        <w:spacing w:before="320" w:after="80"/>
        <w:rPr>
          <w:rFonts w:hint="default"/>
        </w:rPr>
      </w:pPr>
      <w:r w:rsidRPr="005E52C0">
        <w:t>使用</w:t>
      </w:r>
      <w:r w:rsidRPr="005E52C0">
        <w:rPr>
          <w:rFonts w:hint="default"/>
        </w:rPr>
        <w:t xml:space="preserve">1 </w:t>
      </w:r>
      <w:r w:rsidRPr="005E52C0">
        <w:t>个</w:t>
      </w:r>
      <w:r w:rsidRPr="005E52C0">
        <w:rPr>
          <w:rFonts w:hint="default"/>
        </w:rPr>
        <w:t>TaiShan</w:t>
      </w:r>
      <w:r w:rsidRPr="005E52C0">
        <w:rPr>
          <w:rFonts w:hint="default"/>
        </w:rPr>
        <w:t>节点，每个节点配置如下：</w:t>
      </w:r>
    </w:p>
    <w:tbl>
      <w:tblPr>
        <w:tblW w:w="6804" w:type="dxa"/>
        <w:tblInd w:w="1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64"/>
        <w:gridCol w:w="4140"/>
      </w:tblGrid>
      <w:tr w:rsidR="005E52C0" w:rsidRPr="005E52C0" w:rsidTr="005D238D">
        <w:trPr>
          <w:trHeight w:val="385"/>
        </w:trPr>
        <w:tc>
          <w:tcPr>
            <w:tcW w:w="2409" w:type="dxa"/>
            <w:shd w:val="clear" w:color="auto" w:fill="BFBFBF"/>
          </w:tcPr>
          <w:p w:rsidR="005E52C0" w:rsidRPr="005E52C0" w:rsidRDefault="005E52C0" w:rsidP="005E52C0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 w:rsidRPr="005E52C0">
              <w:rPr>
                <w:rFonts w:ascii="黑体" w:eastAsia="黑体" w:hAnsi="黑体" w:cs="Times New Roman"/>
                <w:color w:val="404040"/>
              </w:rPr>
              <w:t>部件</w:t>
            </w:r>
          </w:p>
        </w:tc>
        <w:tc>
          <w:tcPr>
            <w:tcW w:w="3744" w:type="dxa"/>
            <w:shd w:val="clear" w:color="auto" w:fill="BFBFBF"/>
          </w:tcPr>
          <w:p w:rsidR="005E52C0" w:rsidRPr="005E52C0" w:rsidRDefault="005E52C0" w:rsidP="005E52C0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 w:rsidRPr="005E52C0">
              <w:rPr>
                <w:rFonts w:ascii="黑体" w:eastAsia="黑体" w:hAnsi="黑体" w:cs="Times New Roman"/>
                <w:color w:val="404040"/>
              </w:rPr>
              <w:t>配置</w:t>
            </w:r>
          </w:p>
        </w:tc>
      </w:tr>
      <w:tr w:rsidR="005E52C0" w:rsidRPr="005E52C0" w:rsidTr="005D238D">
        <w:trPr>
          <w:trHeight w:val="315"/>
        </w:trPr>
        <w:tc>
          <w:tcPr>
            <w:tcW w:w="2409" w:type="dxa"/>
            <w:vAlign w:val="center"/>
          </w:tcPr>
          <w:p w:rsidR="005E52C0" w:rsidRPr="005E52C0" w:rsidRDefault="005E52C0" w:rsidP="005E52C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Times New Roman" w:hint="default"/>
                <w:kern w:val="0"/>
                <w:sz w:val="22"/>
                <w:szCs w:val="22"/>
              </w:rPr>
            </w:pPr>
            <w:r w:rsidRPr="005E52C0">
              <w:rPr>
                <w:rFonts w:cs="Times New Roman"/>
                <w:kern w:val="0"/>
                <w:sz w:val="22"/>
                <w:szCs w:val="22"/>
              </w:rPr>
              <w:t>CPU</w:t>
            </w:r>
          </w:p>
        </w:tc>
        <w:tc>
          <w:tcPr>
            <w:tcW w:w="3744" w:type="dxa"/>
            <w:vAlign w:val="center"/>
          </w:tcPr>
          <w:p w:rsidR="005E52C0" w:rsidRPr="005E52C0" w:rsidRDefault="00EF3C34" w:rsidP="0067055C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Theme="minorEastAsia" w:hint="default"/>
                <w:i/>
                <w:snapToGrid w:val="0"/>
                <w:color w:val="0000FF"/>
                <w:kern w:val="0"/>
              </w:rPr>
            </w:pPr>
            <w:r>
              <w:rPr>
                <w:rFonts w:cs="宋体" w:hint="default"/>
                <w:color w:val="000000"/>
                <w:kern w:val="0"/>
                <w:sz w:val="22"/>
                <w:szCs w:val="22"/>
              </w:rPr>
              <w:t>2*Kunpeng 920</w:t>
            </w:r>
          </w:p>
        </w:tc>
      </w:tr>
      <w:tr w:rsidR="005E52C0" w:rsidRPr="005E52C0" w:rsidTr="005D238D">
        <w:trPr>
          <w:trHeight w:val="315"/>
        </w:trPr>
        <w:tc>
          <w:tcPr>
            <w:tcW w:w="2409" w:type="dxa"/>
            <w:vAlign w:val="center"/>
          </w:tcPr>
          <w:p w:rsidR="005E52C0" w:rsidRPr="005E52C0" w:rsidRDefault="005E52C0" w:rsidP="005E52C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Times New Roman" w:hint="default"/>
                <w:kern w:val="0"/>
                <w:sz w:val="22"/>
                <w:szCs w:val="22"/>
              </w:rPr>
            </w:pPr>
            <w:r w:rsidRPr="005E52C0">
              <w:rPr>
                <w:rFonts w:cs="Times New Roman"/>
                <w:kern w:val="0"/>
                <w:sz w:val="22"/>
                <w:szCs w:val="22"/>
              </w:rPr>
              <w:t>内存</w:t>
            </w:r>
          </w:p>
        </w:tc>
        <w:tc>
          <w:tcPr>
            <w:tcW w:w="3744" w:type="dxa"/>
            <w:vAlign w:val="center"/>
          </w:tcPr>
          <w:p w:rsidR="005E52C0" w:rsidRPr="005E52C0" w:rsidRDefault="002426C4" w:rsidP="005E52C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Theme="minorEastAsia" w:hint="default"/>
                <w:i/>
                <w:snapToGrid w:val="0"/>
                <w:color w:val="0000FF"/>
                <w:kern w:val="0"/>
              </w:rPr>
            </w:pPr>
            <w:r>
              <w:rPr>
                <w:rFonts w:cs="Times New Roman" w:hint="default"/>
                <w:kern w:val="0"/>
                <w:sz w:val="22"/>
                <w:szCs w:val="22"/>
              </w:rPr>
              <w:t>16*</w:t>
            </w:r>
            <w:r>
              <w:rPr>
                <w:rFonts w:cs="Times New Roman"/>
                <w:kern w:val="0"/>
                <w:sz w:val="22"/>
                <w:szCs w:val="22"/>
              </w:rPr>
              <w:t>32</w:t>
            </w:r>
            <w:r w:rsidR="005E52C0" w:rsidRPr="005E52C0">
              <w:rPr>
                <w:rFonts w:cs="Times New Roman" w:hint="default"/>
                <w:kern w:val="0"/>
                <w:sz w:val="22"/>
                <w:szCs w:val="22"/>
              </w:rPr>
              <w:t>GB DDR4 2933MHz</w:t>
            </w:r>
          </w:p>
        </w:tc>
      </w:tr>
      <w:tr w:rsidR="005E52C0" w:rsidRPr="005E52C0" w:rsidTr="005D238D">
        <w:trPr>
          <w:trHeight w:val="315"/>
        </w:trPr>
        <w:tc>
          <w:tcPr>
            <w:tcW w:w="2409" w:type="dxa"/>
            <w:vAlign w:val="center"/>
          </w:tcPr>
          <w:p w:rsidR="005E52C0" w:rsidRPr="005E52C0" w:rsidRDefault="005E52C0" w:rsidP="005E52C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Times New Roman" w:hint="default"/>
                <w:kern w:val="0"/>
                <w:sz w:val="22"/>
                <w:szCs w:val="22"/>
              </w:rPr>
            </w:pPr>
            <w:r w:rsidRPr="005E52C0">
              <w:rPr>
                <w:rFonts w:cs="Times New Roman"/>
                <w:kern w:val="0"/>
                <w:sz w:val="22"/>
                <w:szCs w:val="22"/>
              </w:rPr>
              <w:t>网络</w:t>
            </w:r>
          </w:p>
        </w:tc>
        <w:tc>
          <w:tcPr>
            <w:tcW w:w="3744" w:type="dxa"/>
            <w:vAlign w:val="center"/>
          </w:tcPr>
          <w:p w:rsidR="005E52C0" w:rsidRPr="005E52C0" w:rsidRDefault="00E60EF0" w:rsidP="005E52C0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Theme="minorEastAsia" w:hint="default"/>
                <w:i/>
                <w:snapToGrid w:val="0"/>
                <w:color w:val="0000FF"/>
                <w:kern w:val="0"/>
              </w:rPr>
            </w:pPr>
            <w:r>
              <w:rPr>
                <w:rFonts w:cs="Times New Roman" w:hint="default"/>
                <w:kern w:val="0"/>
                <w:sz w:val="22"/>
                <w:szCs w:val="22"/>
              </w:rPr>
              <w:t xml:space="preserve">10 </w:t>
            </w:r>
            <w:r w:rsidR="00792132">
              <w:rPr>
                <w:rFonts w:cs="Times New Roman" w:hint="default"/>
                <w:kern w:val="0"/>
                <w:sz w:val="22"/>
                <w:szCs w:val="22"/>
              </w:rPr>
              <w:t>GE</w:t>
            </w:r>
            <w:r w:rsidR="005E52C0" w:rsidRPr="005E52C0">
              <w:rPr>
                <w:rFonts w:cs="Times New Roman"/>
                <w:kern w:val="0"/>
                <w:sz w:val="22"/>
                <w:szCs w:val="22"/>
              </w:rPr>
              <w:t>卡</w:t>
            </w:r>
          </w:p>
        </w:tc>
      </w:tr>
    </w:tbl>
    <w:p w:rsidR="005E52C0" w:rsidRDefault="00930AF5" w:rsidP="00930AF5">
      <w:pPr>
        <w:pStyle w:val="31"/>
        <w:rPr>
          <w:rFonts w:hint="default"/>
        </w:rPr>
      </w:pPr>
      <w:r>
        <w:rPr>
          <w:rFonts w:hint="default"/>
        </w:rPr>
        <w:tab/>
      </w:r>
      <w:bookmarkStart w:id="17" w:name="_Toc108256997"/>
      <w:r w:rsidR="007F51C2">
        <w:t>x86</w:t>
      </w:r>
      <w:r w:rsidRPr="00930AF5">
        <w:rPr>
          <w:rFonts w:hint="default"/>
        </w:rPr>
        <w:t>服务器</w:t>
      </w:r>
      <w:bookmarkEnd w:id="17"/>
    </w:p>
    <w:p w:rsidR="00930AF5" w:rsidRPr="005E52C0" w:rsidRDefault="00930AF5" w:rsidP="00930AF5">
      <w:pPr>
        <w:keepNext/>
        <w:spacing w:before="320" w:after="80"/>
        <w:rPr>
          <w:rFonts w:hint="default"/>
        </w:rPr>
      </w:pPr>
      <w:r w:rsidRPr="005E52C0">
        <w:t>使用</w:t>
      </w:r>
      <w:r w:rsidRPr="005E52C0">
        <w:rPr>
          <w:rFonts w:hint="default"/>
        </w:rPr>
        <w:t xml:space="preserve">1 </w:t>
      </w:r>
      <w:r w:rsidRPr="005E52C0">
        <w:t>个</w:t>
      </w:r>
      <w:r w:rsidR="007F51C2">
        <w:rPr>
          <w:rFonts w:hint="default"/>
        </w:rPr>
        <w:t>x86</w:t>
      </w:r>
      <w:r w:rsidRPr="005E52C0">
        <w:rPr>
          <w:rFonts w:hint="default"/>
        </w:rPr>
        <w:t>节点，每个节点配置如下：</w:t>
      </w:r>
    </w:p>
    <w:tbl>
      <w:tblPr>
        <w:tblW w:w="6804" w:type="dxa"/>
        <w:tblInd w:w="1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64"/>
        <w:gridCol w:w="4140"/>
      </w:tblGrid>
      <w:tr w:rsidR="00930AF5" w:rsidRPr="005E52C0" w:rsidTr="00AB1496">
        <w:trPr>
          <w:trHeight w:val="385"/>
        </w:trPr>
        <w:tc>
          <w:tcPr>
            <w:tcW w:w="2409" w:type="dxa"/>
            <w:shd w:val="clear" w:color="auto" w:fill="BFBFBF"/>
          </w:tcPr>
          <w:p w:rsidR="00930AF5" w:rsidRPr="005E52C0" w:rsidRDefault="00930AF5" w:rsidP="00AB1496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 w:rsidRPr="005E52C0">
              <w:rPr>
                <w:rFonts w:ascii="黑体" w:eastAsia="黑体" w:hAnsi="黑体" w:cs="Times New Roman"/>
                <w:color w:val="404040"/>
              </w:rPr>
              <w:t>部件</w:t>
            </w:r>
          </w:p>
        </w:tc>
        <w:tc>
          <w:tcPr>
            <w:tcW w:w="3744" w:type="dxa"/>
            <w:shd w:val="clear" w:color="auto" w:fill="BFBFBF"/>
          </w:tcPr>
          <w:p w:rsidR="00930AF5" w:rsidRPr="005E52C0" w:rsidRDefault="00930AF5" w:rsidP="00AB1496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 w:rsidRPr="005E52C0">
              <w:rPr>
                <w:rFonts w:ascii="黑体" w:eastAsia="黑体" w:hAnsi="黑体" w:cs="Times New Roman"/>
                <w:color w:val="404040"/>
              </w:rPr>
              <w:t>配置</w:t>
            </w:r>
          </w:p>
        </w:tc>
      </w:tr>
      <w:tr w:rsidR="00930AF5" w:rsidRPr="005E52C0" w:rsidTr="00AB1496">
        <w:trPr>
          <w:trHeight w:val="315"/>
        </w:trPr>
        <w:tc>
          <w:tcPr>
            <w:tcW w:w="2409" w:type="dxa"/>
            <w:vAlign w:val="center"/>
          </w:tcPr>
          <w:p w:rsidR="00930AF5" w:rsidRPr="005E52C0" w:rsidRDefault="00930AF5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Times New Roman" w:hint="default"/>
                <w:kern w:val="0"/>
                <w:sz w:val="22"/>
                <w:szCs w:val="22"/>
              </w:rPr>
            </w:pPr>
            <w:r w:rsidRPr="005E52C0">
              <w:rPr>
                <w:rFonts w:cs="Times New Roman"/>
                <w:kern w:val="0"/>
                <w:sz w:val="22"/>
                <w:szCs w:val="22"/>
              </w:rPr>
              <w:t>CPU</w:t>
            </w:r>
          </w:p>
        </w:tc>
        <w:tc>
          <w:tcPr>
            <w:tcW w:w="3744" w:type="dxa"/>
            <w:vAlign w:val="center"/>
          </w:tcPr>
          <w:p w:rsidR="00930AF5" w:rsidRPr="005E52C0" w:rsidRDefault="00B61289" w:rsidP="00CD33EB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Theme="minorEastAsia" w:hint="default"/>
                <w:i/>
                <w:snapToGrid w:val="0"/>
                <w:color w:val="0000FF"/>
                <w:kern w:val="0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cs="宋体" w:hint="default"/>
                <w:color w:val="000000"/>
                <w:kern w:val="0"/>
                <w:sz w:val="22"/>
                <w:szCs w:val="22"/>
              </w:rPr>
              <w:t>*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AMD Ryzen 7 3800X</w:t>
            </w:r>
          </w:p>
        </w:tc>
      </w:tr>
      <w:tr w:rsidR="00930AF5" w:rsidRPr="005E52C0" w:rsidTr="00AB1496">
        <w:trPr>
          <w:trHeight w:val="315"/>
        </w:trPr>
        <w:tc>
          <w:tcPr>
            <w:tcW w:w="2409" w:type="dxa"/>
            <w:vAlign w:val="center"/>
          </w:tcPr>
          <w:p w:rsidR="00930AF5" w:rsidRPr="005E52C0" w:rsidRDefault="00930AF5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Times New Roman" w:hint="default"/>
                <w:kern w:val="0"/>
                <w:sz w:val="22"/>
                <w:szCs w:val="22"/>
              </w:rPr>
            </w:pPr>
            <w:r w:rsidRPr="005E52C0">
              <w:rPr>
                <w:rFonts w:cs="Times New Roman"/>
                <w:kern w:val="0"/>
                <w:sz w:val="22"/>
                <w:szCs w:val="22"/>
              </w:rPr>
              <w:t>内存</w:t>
            </w:r>
          </w:p>
        </w:tc>
        <w:tc>
          <w:tcPr>
            <w:tcW w:w="3744" w:type="dxa"/>
            <w:vAlign w:val="center"/>
          </w:tcPr>
          <w:p w:rsidR="00930AF5" w:rsidRPr="005E52C0" w:rsidRDefault="00CD33EB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Theme="minorEastAsia" w:hint="default"/>
                <w:i/>
                <w:snapToGrid w:val="0"/>
                <w:color w:val="0000FF"/>
                <w:kern w:val="0"/>
              </w:rPr>
            </w:pPr>
            <w:r>
              <w:rPr>
                <w:rFonts w:cs="Times New Roman" w:hint="default"/>
                <w:kern w:val="0"/>
                <w:sz w:val="22"/>
                <w:szCs w:val="22"/>
              </w:rPr>
              <w:t>1</w:t>
            </w:r>
            <w:r w:rsidR="00930AF5">
              <w:rPr>
                <w:rFonts w:cs="Times New Roman" w:hint="default"/>
                <w:kern w:val="0"/>
                <w:sz w:val="22"/>
                <w:szCs w:val="22"/>
              </w:rPr>
              <w:t>*</w:t>
            </w:r>
            <w:r w:rsidR="00930AF5">
              <w:rPr>
                <w:rFonts w:cs="Times New Roman"/>
                <w:kern w:val="0"/>
                <w:sz w:val="22"/>
                <w:szCs w:val="22"/>
              </w:rPr>
              <w:t>32</w:t>
            </w:r>
            <w:r w:rsidR="00930AF5" w:rsidRPr="005E52C0">
              <w:rPr>
                <w:rFonts w:cs="Times New Roman" w:hint="default"/>
                <w:kern w:val="0"/>
                <w:sz w:val="22"/>
                <w:szCs w:val="22"/>
              </w:rPr>
              <w:t>GB DDR4 2933MHz</w:t>
            </w:r>
          </w:p>
        </w:tc>
      </w:tr>
      <w:tr w:rsidR="00930AF5" w:rsidRPr="005E52C0" w:rsidTr="00AB1496">
        <w:trPr>
          <w:trHeight w:val="315"/>
        </w:trPr>
        <w:tc>
          <w:tcPr>
            <w:tcW w:w="2409" w:type="dxa"/>
            <w:vAlign w:val="center"/>
          </w:tcPr>
          <w:p w:rsidR="00930AF5" w:rsidRPr="005E52C0" w:rsidRDefault="00930AF5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cs="Times New Roman" w:hint="default"/>
                <w:kern w:val="0"/>
                <w:sz w:val="22"/>
                <w:szCs w:val="22"/>
              </w:rPr>
            </w:pPr>
            <w:r w:rsidRPr="005E52C0">
              <w:rPr>
                <w:rFonts w:cs="Times New Roman"/>
                <w:kern w:val="0"/>
                <w:sz w:val="22"/>
                <w:szCs w:val="22"/>
              </w:rPr>
              <w:t>网络</w:t>
            </w:r>
          </w:p>
        </w:tc>
        <w:tc>
          <w:tcPr>
            <w:tcW w:w="3744" w:type="dxa"/>
            <w:vAlign w:val="center"/>
          </w:tcPr>
          <w:p w:rsidR="00930AF5" w:rsidRPr="005E52C0" w:rsidRDefault="00CD33EB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Theme="minorEastAsia" w:hint="default"/>
                <w:i/>
                <w:snapToGrid w:val="0"/>
                <w:color w:val="0000FF"/>
                <w:kern w:val="0"/>
              </w:rPr>
            </w:pPr>
            <w:r>
              <w:rPr>
                <w:rFonts w:cs="Times New Roman" w:hint="default"/>
                <w:kern w:val="0"/>
                <w:sz w:val="22"/>
                <w:szCs w:val="22"/>
              </w:rPr>
              <w:t>1</w:t>
            </w:r>
            <w:r w:rsidR="00930AF5">
              <w:rPr>
                <w:rFonts w:cs="Times New Roman" w:hint="default"/>
                <w:kern w:val="0"/>
                <w:sz w:val="22"/>
                <w:szCs w:val="22"/>
              </w:rPr>
              <w:t xml:space="preserve"> GE</w:t>
            </w:r>
            <w:r w:rsidR="00930AF5" w:rsidRPr="005E52C0">
              <w:rPr>
                <w:rFonts w:cs="Times New Roman"/>
                <w:kern w:val="0"/>
                <w:sz w:val="22"/>
                <w:szCs w:val="22"/>
              </w:rPr>
              <w:t>卡</w:t>
            </w:r>
          </w:p>
        </w:tc>
      </w:tr>
    </w:tbl>
    <w:p w:rsidR="00930AF5" w:rsidRPr="00930AF5" w:rsidRDefault="00930AF5" w:rsidP="00930AF5">
      <w:pPr>
        <w:rPr>
          <w:rFonts w:hint="default"/>
        </w:rPr>
      </w:pPr>
    </w:p>
    <w:p w:rsidR="00BC3D5E" w:rsidRDefault="00BC3D5E" w:rsidP="00BC3D5E">
      <w:pPr>
        <w:pStyle w:val="21"/>
        <w:rPr>
          <w:rFonts w:hint="default"/>
          <w:lang w:eastAsia="zh-CN"/>
        </w:rPr>
      </w:pPr>
      <w:bookmarkStart w:id="18" w:name="_Toc108256998"/>
      <w:r>
        <w:rPr>
          <w:lang w:eastAsia="zh-CN"/>
        </w:rPr>
        <w:lastRenderedPageBreak/>
        <w:t>软件</w:t>
      </w:r>
      <w:r>
        <w:rPr>
          <w:rFonts w:hint="default"/>
          <w:lang w:eastAsia="zh-CN"/>
        </w:rPr>
        <w:t>信息</w:t>
      </w:r>
      <w:bookmarkEnd w:id="18"/>
    </w:p>
    <w:p w:rsidR="00BC3D5E" w:rsidRDefault="00822C99" w:rsidP="00F627FE">
      <w:pPr>
        <w:pStyle w:val="31"/>
        <w:rPr>
          <w:rFonts w:hint="default"/>
        </w:rPr>
      </w:pPr>
      <w:bookmarkStart w:id="19" w:name="_Toc108256999"/>
      <w:r>
        <w:t>鲲鹏</w:t>
      </w:r>
      <w:r>
        <w:t>9</w:t>
      </w:r>
      <w:r>
        <w:rPr>
          <w:rFonts w:hint="default"/>
        </w:rPr>
        <w:t>20</w:t>
      </w:r>
      <w:r w:rsidR="00BC3D5E" w:rsidRPr="00F627FE">
        <w:t>服务器</w:t>
      </w:r>
      <w:bookmarkEnd w:id="19"/>
    </w:p>
    <w:tbl>
      <w:tblPr>
        <w:tblW w:w="6804" w:type="dxa"/>
        <w:tblInd w:w="1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9"/>
        <w:gridCol w:w="1460"/>
        <w:gridCol w:w="3745"/>
      </w:tblGrid>
      <w:tr w:rsidR="00A85626" w:rsidRPr="008265D1" w:rsidTr="00AB1496">
        <w:trPr>
          <w:trHeight w:val="138"/>
        </w:trPr>
        <w:tc>
          <w:tcPr>
            <w:tcW w:w="1963" w:type="dxa"/>
            <w:shd w:val="clear" w:color="auto" w:fill="BFBFBF"/>
          </w:tcPr>
          <w:p w:rsidR="00A85626" w:rsidRPr="00F56715" w:rsidRDefault="00371765" w:rsidP="00AB1496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项目</w:t>
            </w:r>
          </w:p>
        </w:tc>
        <w:tc>
          <w:tcPr>
            <w:tcW w:w="1786" w:type="dxa"/>
            <w:shd w:val="clear" w:color="auto" w:fill="BFBFBF"/>
          </w:tcPr>
          <w:p w:rsidR="00A85626" w:rsidRDefault="00A85626" w:rsidP="00AB1496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版本</w:t>
            </w:r>
          </w:p>
        </w:tc>
        <w:tc>
          <w:tcPr>
            <w:tcW w:w="4680" w:type="dxa"/>
            <w:shd w:val="clear" w:color="auto" w:fill="BFBFBF"/>
          </w:tcPr>
          <w:p w:rsidR="00A85626" w:rsidRPr="00F56715" w:rsidRDefault="00A85626" w:rsidP="00AB1496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下载方式</w:t>
            </w:r>
          </w:p>
        </w:tc>
      </w:tr>
      <w:tr w:rsidR="00A85626" w:rsidRPr="008265D1" w:rsidTr="00AB1496">
        <w:trPr>
          <w:trHeight w:val="282"/>
        </w:trPr>
        <w:tc>
          <w:tcPr>
            <w:tcW w:w="1963" w:type="dxa"/>
            <w:vAlign w:val="center"/>
          </w:tcPr>
          <w:p w:rsidR="00A85626" w:rsidRPr="00BA0667" w:rsidRDefault="00A85626" w:rsidP="00BA0667">
            <w:pPr>
              <w:pStyle w:val="TableText"/>
              <w:rPr>
                <w:rFonts w:hint="default"/>
              </w:rPr>
            </w:pPr>
            <w:r w:rsidRPr="00BA0667">
              <w:t>操作系统</w:t>
            </w:r>
          </w:p>
        </w:tc>
        <w:tc>
          <w:tcPr>
            <w:tcW w:w="1786" w:type="dxa"/>
            <w:vAlign w:val="center"/>
          </w:tcPr>
          <w:p w:rsidR="00A85626" w:rsidRPr="00BA0667" w:rsidRDefault="0019733E" w:rsidP="00BA0667">
            <w:pPr>
              <w:pStyle w:val="TableText"/>
              <w:rPr>
                <w:rFonts w:hint="default"/>
              </w:rPr>
            </w:pPr>
            <w:r w:rsidRPr="0019733E">
              <w:rPr>
                <w:rFonts w:hint="default"/>
              </w:rPr>
              <w:t>openEuler 20.03 SP3</w:t>
            </w:r>
          </w:p>
        </w:tc>
        <w:tc>
          <w:tcPr>
            <w:tcW w:w="4680" w:type="dxa"/>
            <w:vAlign w:val="center"/>
          </w:tcPr>
          <w:p w:rsidR="00A85626" w:rsidRPr="00A50353" w:rsidRDefault="004407A8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hyperlink r:id="rId25" w:history="1">
              <w:r w:rsidR="0019733E" w:rsidRPr="00747AF1">
                <w:rPr>
                  <w:rStyle w:val="ad"/>
                  <w:rFonts w:hint="default"/>
                </w:rPr>
                <w:t>https://repo.openeuler.org/openEuler-20.03</w:t>
              </w:r>
              <w:r w:rsidR="0019733E" w:rsidRPr="00747AF1">
                <w:rPr>
                  <w:rStyle w:val="ad"/>
                </w:rPr>
                <w:t>-</w:t>
              </w:r>
              <w:r w:rsidR="0019733E" w:rsidRPr="00747AF1">
                <w:rPr>
                  <w:rStyle w:val="ad"/>
                  <w:rFonts w:hint="default"/>
                </w:rPr>
                <w:t>LTS-SP3/</w:t>
              </w:r>
            </w:hyperlink>
          </w:p>
        </w:tc>
      </w:tr>
      <w:tr w:rsidR="00A85626" w:rsidRPr="008265D1" w:rsidTr="00AB1496">
        <w:trPr>
          <w:trHeight w:val="282"/>
        </w:trPr>
        <w:tc>
          <w:tcPr>
            <w:tcW w:w="1963" w:type="dxa"/>
            <w:vAlign w:val="center"/>
          </w:tcPr>
          <w:p w:rsidR="00A85626" w:rsidRPr="00BA0667" w:rsidRDefault="00A85626" w:rsidP="00BA0667">
            <w:pPr>
              <w:pStyle w:val="TableText"/>
              <w:rPr>
                <w:rFonts w:hint="default"/>
              </w:rPr>
            </w:pPr>
            <w:r w:rsidRPr="00BA0667">
              <w:t>内核</w:t>
            </w:r>
          </w:p>
        </w:tc>
        <w:tc>
          <w:tcPr>
            <w:tcW w:w="1786" w:type="dxa"/>
            <w:vAlign w:val="center"/>
          </w:tcPr>
          <w:p w:rsidR="00A85626" w:rsidRPr="00BA0667" w:rsidRDefault="00A85626" w:rsidP="00BA0667">
            <w:pPr>
              <w:pStyle w:val="TableText"/>
              <w:rPr>
                <w:rFonts w:hint="default"/>
              </w:rPr>
            </w:pPr>
            <w:r w:rsidRPr="00BA0667">
              <w:t>4.1</w:t>
            </w:r>
            <w:r w:rsidRPr="00BA0667">
              <w:rPr>
                <w:rFonts w:hint="default"/>
              </w:rPr>
              <w:t>9</w:t>
            </w:r>
            <w:r w:rsidR="00BA0667">
              <w:t>.</w:t>
            </w:r>
            <w:r w:rsidR="00BA0667">
              <w:rPr>
                <w:rFonts w:hint="default"/>
              </w:rPr>
              <w:t>90</w:t>
            </w:r>
          </w:p>
        </w:tc>
        <w:tc>
          <w:tcPr>
            <w:tcW w:w="4680" w:type="dxa"/>
            <w:vAlign w:val="center"/>
          </w:tcPr>
          <w:p w:rsidR="00A85626" w:rsidRPr="00F56715" w:rsidRDefault="00A85626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r w:rsidRPr="005D6B44">
              <w:rPr>
                <w:rStyle w:val="ad"/>
                <w:rFonts w:hint="default"/>
              </w:rPr>
              <w:t>https://gitee.com/openeuler/kernel</w:t>
            </w:r>
          </w:p>
        </w:tc>
      </w:tr>
      <w:tr w:rsidR="00A85626" w:rsidRPr="008265D1" w:rsidTr="00AB1496">
        <w:trPr>
          <w:trHeight w:val="282"/>
        </w:trPr>
        <w:tc>
          <w:tcPr>
            <w:tcW w:w="1963" w:type="dxa"/>
            <w:vAlign w:val="center"/>
          </w:tcPr>
          <w:p w:rsidR="00A85626" w:rsidRPr="00BA0667" w:rsidRDefault="003474AA" w:rsidP="003474AA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MPI</w:t>
            </w:r>
            <w:r>
              <w:rPr>
                <w:rFonts w:hint="default"/>
              </w:rPr>
              <w:t>库</w:t>
            </w:r>
          </w:p>
        </w:tc>
        <w:tc>
          <w:tcPr>
            <w:tcW w:w="1786" w:type="dxa"/>
            <w:vAlign w:val="center"/>
          </w:tcPr>
          <w:p w:rsidR="00A85626" w:rsidRPr="00BA0667" w:rsidRDefault="003474AA" w:rsidP="00BA0667">
            <w:pPr>
              <w:pStyle w:val="TableText"/>
              <w:rPr>
                <w:rFonts w:hint="default"/>
              </w:rPr>
            </w:pPr>
            <w:r w:rsidRPr="00BA0667">
              <w:rPr>
                <w:rFonts w:hint="default"/>
              </w:rPr>
              <w:t>HMPI</w:t>
            </w:r>
            <w:r w:rsidR="00812D2D">
              <w:t>-</w:t>
            </w:r>
            <w:r w:rsidR="00A85626" w:rsidRPr="00BA0667">
              <w:t>1.</w:t>
            </w:r>
            <w:r w:rsidR="00BA0667" w:rsidRPr="00BA0667">
              <w:rPr>
                <w:rFonts w:hint="default"/>
              </w:rPr>
              <w:t>1.1</w:t>
            </w:r>
          </w:p>
        </w:tc>
        <w:tc>
          <w:tcPr>
            <w:tcW w:w="4680" w:type="dxa"/>
            <w:vAlign w:val="center"/>
          </w:tcPr>
          <w:p w:rsidR="00A85626" w:rsidRPr="00F56715" w:rsidRDefault="004407A8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hyperlink r:id="rId26" w:tgtFrame="_blank" w:history="1">
              <w:r w:rsidR="00BA0667" w:rsidRPr="00A05026">
                <w:rPr>
                  <w:rStyle w:val="ad"/>
                </w:rPr>
                <w:t>https://github.com/kunpengcompute/hmpi/archive/refs/tags/v1.1.1-huawei.tar.gz</w:t>
              </w:r>
            </w:hyperlink>
          </w:p>
        </w:tc>
      </w:tr>
      <w:tr w:rsidR="00A85626" w:rsidRPr="008265D1" w:rsidTr="00AB1496">
        <w:trPr>
          <w:trHeight w:val="282"/>
        </w:trPr>
        <w:tc>
          <w:tcPr>
            <w:tcW w:w="1963" w:type="dxa"/>
            <w:vAlign w:val="center"/>
          </w:tcPr>
          <w:p w:rsidR="00A85626" w:rsidRPr="00BA0667" w:rsidRDefault="003474AA" w:rsidP="003474AA">
            <w:pPr>
              <w:pStyle w:val="TableText"/>
              <w:rPr>
                <w:rFonts w:hint="default"/>
              </w:rPr>
            </w:pPr>
            <w:r>
              <w:t>编译器</w:t>
            </w:r>
          </w:p>
        </w:tc>
        <w:tc>
          <w:tcPr>
            <w:tcW w:w="1786" w:type="dxa"/>
            <w:vAlign w:val="center"/>
          </w:tcPr>
          <w:p w:rsidR="00A85626" w:rsidRPr="00BA0667" w:rsidRDefault="003474AA" w:rsidP="003474AA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Bisheng-</w:t>
            </w:r>
            <w:r w:rsidR="00CB351B" w:rsidRPr="00BA0667">
              <w:rPr>
                <w:rFonts w:hint="default"/>
              </w:rPr>
              <w:t>2.1.0</w:t>
            </w:r>
          </w:p>
        </w:tc>
        <w:tc>
          <w:tcPr>
            <w:tcW w:w="4680" w:type="dxa"/>
            <w:vAlign w:val="center"/>
          </w:tcPr>
          <w:p w:rsidR="00A85626" w:rsidRPr="00F56715" w:rsidRDefault="00BA0667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r w:rsidRPr="00A05026">
              <w:rPr>
                <w:rStyle w:val="ad"/>
                <w:rFonts w:hint="default"/>
              </w:rPr>
              <w:t>https://www.hikunpeng.com/zh/developer/devkit/compiler/bisheng</w:t>
            </w:r>
          </w:p>
        </w:tc>
      </w:tr>
      <w:tr w:rsidR="00A85626" w:rsidRPr="008265D1" w:rsidTr="00381FEC">
        <w:trPr>
          <w:trHeight w:val="70"/>
        </w:trPr>
        <w:tc>
          <w:tcPr>
            <w:tcW w:w="1963" w:type="dxa"/>
            <w:shd w:val="clear" w:color="auto" w:fill="auto"/>
          </w:tcPr>
          <w:p w:rsidR="00A85626" w:rsidRPr="007D7C25" w:rsidRDefault="003474AA" w:rsidP="00BA0667">
            <w:pPr>
              <w:pStyle w:val="TableText"/>
              <w:rPr>
                <w:rFonts w:hint="default"/>
                <w:highlight w:val="yellow"/>
              </w:rPr>
            </w:pPr>
            <w:r w:rsidRPr="00381FEC">
              <w:rPr>
                <w:rFonts w:hint="default"/>
              </w:rPr>
              <w:t>HPC</w:t>
            </w:r>
            <w:r w:rsidRPr="00381FEC">
              <w:rPr>
                <w:rFonts w:hint="default"/>
              </w:rPr>
              <w:t>应用</w:t>
            </w:r>
          </w:p>
        </w:tc>
        <w:tc>
          <w:tcPr>
            <w:tcW w:w="1786" w:type="dxa"/>
          </w:tcPr>
          <w:p w:rsidR="00A85626" w:rsidRPr="007D7C25" w:rsidRDefault="00BF4A27" w:rsidP="00BA0667">
            <w:pPr>
              <w:pStyle w:val="TableText"/>
              <w:rPr>
                <w:rFonts w:hint="default"/>
                <w:highlight w:val="yellow"/>
              </w:rPr>
            </w:pPr>
            <w:r w:rsidRPr="00BF4A27">
              <w:t>NEMO 3.6</w:t>
            </w:r>
          </w:p>
        </w:tc>
        <w:tc>
          <w:tcPr>
            <w:tcW w:w="4680" w:type="dxa"/>
          </w:tcPr>
          <w:p w:rsidR="00A85626" w:rsidRPr="00742AF7" w:rsidRDefault="004407A8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hyperlink r:id="rId27" w:tgtFrame="_blank" w:history="1">
              <w:r w:rsidR="00BF4A27" w:rsidRPr="00BF4A27">
                <w:rPr>
                  <w:rStyle w:val="ad"/>
                </w:rPr>
                <w:t>http://forge.ipsl.jussieu.fr/nemo/browser/NEMO/releases/release-3.6</w:t>
              </w:r>
            </w:hyperlink>
          </w:p>
        </w:tc>
      </w:tr>
    </w:tbl>
    <w:p w:rsidR="00A85626" w:rsidRPr="00A85626" w:rsidRDefault="00A85626" w:rsidP="00A85626">
      <w:pPr>
        <w:ind w:left="0"/>
        <w:rPr>
          <w:rFonts w:hint="default"/>
        </w:rPr>
      </w:pPr>
    </w:p>
    <w:p w:rsidR="00A85626" w:rsidRDefault="00A85626" w:rsidP="00A85626">
      <w:pPr>
        <w:pStyle w:val="31"/>
        <w:rPr>
          <w:rFonts w:hint="default"/>
        </w:rPr>
      </w:pPr>
      <w:bookmarkStart w:id="20" w:name="_Toc108257000"/>
      <w:r>
        <w:rPr>
          <w:rFonts w:hint="default"/>
        </w:rPr>
        <w:t>X</w:t>
      </w:r>
      <w:r>
        <w:t>86</w:t>
      </w:r>
      <w:r w:rsidRPr="00F627FE">
        <w:t>服务器</w:t>
      </w:r>
      <w:bookmarkEnd w:id="20"/>
    </w:p>
    <w:tbl>
      <w:tblPr>
        <w:tblW w:w="6804" w:type="dxa"/>
        <w:tblInd w:w="1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9"/>
        <w:gridCol w:w="1614"/>
        <w:gridCol w:w="3591"/>
      </w:tblGrid>
      <w:tr w:rsidR="00A85626" w:rsidRPr="008265D1" w:rsidTr="003474AA">
        <w:trPr>
          <w:trHeight w:val="138"/>
        </w:trPr>
        <w:tc>
          <w:tcPr>
            <w:tcW w:w="1599" w:type="dxa"/>
            <w:shd w:val="clear" w:color="auto" w:fill="BFBFBF"/>
          </w:tcPr>
          <w:p w:rsidR="00A85626" w:rsidRPr="00F56715" w:rsidRDefault="00371765" w:rsidP="00AB1496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项目</w:t>
            </w:r>
          </w:p>
        </w:tc>
        <w:tc>
          <w:tcPr>
            <w:tcW w:w="1614" w:type="dxa"/>
            <w:shd w:val="clear" w:color="auto" w:fill="BFBFBF"/>
          </w:tcPr>
          <w:p w:rsidR="00A85626" w:rsidRDefault="00A85626" w:rsidP="00AB1496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版本</w:t>
            </w:r>
          </w:p>
        </w:tc>
        <w:tc>
          <w:tcPr>
            <w:tcW w:w="3591" w:type="dxa"/>
            <w:shd w:val="clear" w:color="auto" w:fill="BFBFBF"/>
          </w:tcPr>
          <w:p w:rsidR="00A85626" w:rsidRPr="00F56715" w:rsidRDefault="00A85626" w:rsidP="00AB1496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下载方式</w:t>
            </w:r>
          </w:p>
        </w:tc>
      </w:tr>
      <w:tr w:rsidR="00600E93" w:rsidRPr="008265D1" w:rsidTr="003474AA">
        <w:trPr>
          <w:trHeight w:val="282"/>
        </w:trPr>
        <w:tc>
          <w:tcPr>
            <w:tcW w:w="1599" w:type="dxa"/>
            <w:vAlign w:val="center"/>
          </w:tcPr>
          <w:p w:rsidR="00600E93" w:rsidRPr="00BA0667" w:rsidRDefault="00600E93" w:rsidP="00BA0667">
            <w:pPr>
              <w:pStyle w:val="TableText"/>
              <w:rPr>
                <w:rFonts w:hint="default"/>
              </w:rPr>
            </w:pPr>
            <w:r w:rsidRPr="00BA0667">
              <w:t>操作系统</w:t>
            </w:r>
          </w:p>
        </w:tc>
        <w:tc>
          <w:tcPr>
            <w:tcW w:w="1614" w:type="dxa"/>
            <w:vAlign w:val="center"/>
          </w:tcPr>
          <w:p w:rsidR="00600E93" w:rsidRPr="00BA0667" w:rsidRDefault="00600E93" w:rsidP="00CF11E9">
            <w:pPr>
              <w:pStyle w:val="TableText"/>
              <w:rPr>
                <w:rFonts w:hint="default"/>
              </w:rPr>
            </w:pPr>
            <w:r>
              <w:t>Ubuntu 20.04.4</w:t>
            </w:r>
          </w:p>
        </w:tc>
        <w:tc>
          <w:tcPr>
            <w:tcW w:w="3591" w:type="dxa"/>
            <w:vAlign w:val="center"/>
          </w:tcPr>
          <w:p w:rsidR="00600E93" w:rsidRPr="00A50353" w:rsidRDefault="00600E93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r>
              <w:rPr>
                <w:rStyle w:val="ad"/>
                <w:rFonts w:hint="default"/>
              </w:rPr>
              <w:t>-</w:t>
            </w:r>
          </w:p>
        </w:tc>
      </w:tr>
      <w:tr w:rsidR="00600E93" w:rsidRPr="008265D1" w:rsidTr="003474AA">
        <w:trPr>
          <w:trHeight w:val="282"/>
        </w:trPr>
        <w:tc>
          <w:tcPr>
            <w:tcW w:w="1599" w:type="dxa"/>
            <w:vAlign w:val="center"/>
          </w:tcPr>
          <w:p w:rsidR="00600E93" w:rsidRPr="00BA0667" w:rsidRDefault="00600E93" w:rsidP="00BA0667">
            <w:pPr>
              <w:pStyle w:val="TableText"/>
              <w:rPr>
                <w:rFonts w:hint="default"/>
              </w:rPr>
            </w:pPr>
            <w:r w:rsidRPr="00BA0667">
              <w:t>内核</w:t>
            </w:r>
          </w:p>
        </w:tc>
        <w:tc>
          <w:tcPr>
            <w:tcW w:w="1614" w:type="dxa"/>
            <w:vAlign w:val="center"/>
          </w:tcPr>
          <w:p w:rsidR="00600E93" w:rsidRPr="00BA0667" w:rsidRDefault="00600E93" w:rsidP="00CF11E9">
            <w:pPr>
              <w:pStyle w:val="TableText"/>
              <w:rPr>
                <w:rFonts w:hint="default"/>
              </w:rPr>
            </w:pPr>
            <w:r>
              <w:t>5.4.0</w:t>
            </w:r>
          </w:p>
        </w:tc>
        <w:tc>
          <w:tcPr>
            <w:tcW w:w="3591" w:type="dxa"/>
            <w:vAlign w:val="center"/>
          </w:tcPr>
          <w:p w:rsidR="00600E93" w:rsidRPr="00F56715" w:rsidRDefault="00600E93" w:rsidP="00AB1496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r>
              <w:rPr>
                <w:rStyle w:val="ad"/>
                <w:rFonts w:hint="default"/>
              </w:rPr>
              <w:t>-</w:t>
            </w:r>
          </w:p>
        </w:tc>
      </w:tr>
      <w:tr w:rsidR="00600E93" w:rsidRPr="008265D1" w:rsidTr="003474AA">
        <w:trPr>
          <w:trHeight w:val="282"/>
        </w:trPr>
        <w:tc>
          <w:tcPr>
            <w:tcW w:w="1599" w:type="dxa"/>
            <w:vAlign w:val="center"/>
          </w:tcPr>
          <w:p w:rsidR="00600E93" w:rsidRPr="00BA0667" w:rsidRDefault="00600E93" w:rsidP="003474AA">
            <w:pPr>
              <w:pStyle w:val="TableText"/>
              <w:rPr>
                <w:rFonts w:hint="default"/>
              </w:rPr>
            </w:pPr>
            <w:r>
              <w:rPr>
                <w:rFonts w:hint="default"/>
              </w:rPr>
              <w:t>MPI</w:t>
            </w:r>
            <w:r>
              <w:rPr>
                <w:rFonts w:hint="default"/>
              </w:rPr>
              <w:t>库</w:t>
            </w:r>
          </w:p>
        </w:tc>
        <w:tc>
          <w:tcPr>
            <w:tcW w:w="1614" w:type="dxa"/>
            <w:vAlign w:val="center"/>
          </w:tcPr>
          <w:p w:rsidR="00600E93" w:rsidRPr="00BA0667" w:rsidRDefault="00600E93" w:rsidP="00CF11E9">
            <w:pPr>
              <w:pStyle w:val="TableText"/>
              <w:rPr>
                <w:rFonts w:hint="default"/>
              </w:rPr>
            </w:pPr>
            <w:r>
              <w:t>openmpi 3.3</w:t>
            </w:r>
          </w:p>
        </w:tc>
        <w:tc>
          <w:tcPr>
            <w:tcW w:w="3591" w:type="dxa"/>
            <w:vAlign w:val="center"/>
          </w:tcPr>
          <w:p w:rsidR="00600E93" w:rsidRPr="00F56715" w:rsidRDefault="00600E93" w:rsidP="003474AA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r>
              <w:rPr>
                <w:rFonts w:asciiTheme="minorEastAsia" w:eastAsiaTheme="minorEastAsia" w:hAnsiTheme="minorEastAsia"/>
                <w:i/>
                <w:snapToGrid w:val="0"/>
                <w:color w:val="0000FF"/>
                <w:kern w:val="0"/>
              </w:rPr>
              <w:t>-</w:t>
            </w:r>
          </w:p>
        </w:tc>
      </w:tr>
      <w:tr w:rsidR="00600E93" w:rsidRPr="008265D1" w:rsidTr="003474AA">
        <w:trPr>
          <w:trHeight w:val="282"/>
        </w:trPr>
        <w:tc>
          <w:tcPr>
            <w:tcW w:w="1599" w:type="dxa"/>
            <w:vAlign w:val="center"/>
          </w:tcPr>
          <w:p w:rsidR="00600E93" w:rsidRPr="00BA0667" w:rsidRDefault="00600E93" w:rsidP="003474AA">
            <w:pPr>
              <w:pStyle w:val="TableText"/>
              <w:rPr>
                <w:rFonts w:hint="default"/>
              </w:rPr>
            </w:pPr>
            <w:r>
              <w:t>编译器</w:t>
            </w:r>
          </w:p>
        </w:tc>
        <w:tc>
          <w:tcPr>
            <w:tcW w:w="1614" w:type="dxa"/>
            <w:vAlign w:val="center"/>
          </w:tcPr>
          <w:p w:rsidR="00600E93" w:rsidRPr="00BA0667" w:rsidRDefault="00600E93" w:rsidP="00CF11E9">
            <w:pPr>
              <w:pStyle w:val="TableText"/>
              <w:rPr>
                <w:rFonts w:hint="default"/>
              </w:rPr>
            </w:pPr>
            <w:r>
              <w:t>gcc 7.5.0</w:t>
            </w:r>
          </w:p>
        </w:tc>
        <w:tc>
          <w:tcPr>
            <w:tcW w:w="3591" w:type="dxa"/>
            <w:vAlign w:val="center"/>
          </w:tcPr>
          <w:p w:rsidR="00600E93" w:rsidRPr="00F56715" w:rsidRDefault="00600E93" w:rsidP="003474AA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</w:rPr>
            </w:pPr>
            <w:r>
              <w:rPr>
                <w:rStyle w:val="ad"/>
              </w:rPr>
              <w:t>-</w:t>
            </w:r>
          </w:p>
        </w:tc>
      </w:tr>
      <w:tr w:rsidR="00BF4A27" w:rsidRPr="008265D1" w:rsidTr="003474AA">
        <w:trPr>
          <w:trHeight w:val="70"/>
        </w:trPr>
        <w:tc>
          <w:tcPr>
            <w:tcW w:w="1599" w:type="dxa"/>
          </w:tcPr>
          <w:p w:rsidR="00BF4A27" w:rsidRPr="00381FEC" w:rsidRDefault="00BF4A27" w:rsidP="003474AA">
            <w:pPr>
              <w:pStyle w:val="TableText"/>
              <w:rPr>
                <w:rFonts w:hint="default"/>
              </w:rPr>
            </w:pPr>
            <w:r w:rsidRPr="00381FEC">
              <w:rPr>
                <w:rFonts w:hint="default"/>
              </w:rPr>
              <w:t>HPC</w:t>
            </w:r>
            <w:r w:rsidRPr="00381FEC">
              <w:rPr>
                <w:rFonts w:hint="default"/>
              </w:rPr>
              <w:t>应用</w:t>
            </w:r>
          </w:p>
        </w:tc>
        <w:tc>
          <w:tcPr>
            <w:tcW w:w="1614" w:type="dxa"/>
          </w:tcPr>
          <w:p w:rsidR="00BF4A27" w:rsidRPr="007D7C25" w:rsidRDefault="00BF4A27" w:rsidP="000B3DDE">
            <w:pPr>
              <w:pStyle w:val="TableText"/>
              <w:rPr>
                <w:rFonts w:hint="default"/>
                <w:highlight w:val="yellow"/>
              </w:rPr>
            </w:pPr>
            <w:r w:rsidRPr="00BF4A27">
              <w:t>NEMO 3.6</w:t>
            </w:r>
          </w:p>
        </w:tc>
        <w:tc>
          <w:tcPr>
            <w:tcW w:w="3591" w:type="dxa"/>
          </w:tcPr>
          <w:p w:rsidR="00BF4A27" w:rsidRPr="007D7C25" w:rsidRDefault="004407A8" w:rsidP="003474AA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eastAsia="Times New Roman" w:hint="default"/>
                <w:i/>
                <w:snapToGrid w:val="0"/>
                <w:color w:val="0000FF"/>
                <w:kern w:val="0"/>
                <w:highlight w:val="yellow"/>
              </w:rPr>
            </w:pPr>
            <w:hyperlink r:id="rId28" w:tgtFrame="_blank" w:history="1">
              <w:r w:rsidR="00BF4A27" w:rsidRPr="00BF4A27">
                <w:rPr>
                  <w:rStyle w:val="ad"/>
                </w:rPr>
                <w:t>http://forge.ipsl.jussieu.fr/nemo/browser/NEMO/releases/release-3.6</w:t>
              </w:r>
            </w:hyperlink>
          </w:p>
        </w:tc>
      </w:tr>
    </w:tbl>
    <w:p w:rsidR="00A85626" w:rsidRPr="00A85626" w:rsidRDefault="00827E12" w:rsidP="00A85626">
      <w:pPr>
        <w:rPr>
          <w:rFonts w:hint="default"/>
        </w:rPr>
      </w:pPr>
      <w:r>
        <w:t>备注：“</w:t>
      </w:r>
      <w:r>
        <w:t>-</w:t>
      </w:r>
      <w:r>
        <w:t>”代表对具体产品、版本不</w:t>
      </w:r>
      <w:r w:rsidR="002A1E07">
        <w:t>作</w:t>
      </w:r>
      <w:r>
        <w:t>要求</w:t>
      </w:r>
    </w:p>
    <w:p w:rsidR="003F5E7C" w:rsidRDefault="003F5E7C" w:rsidP="003F5E7C">
      <w:pPr>
        <w:pStyle w:val="21"/>
        <w:rPr>
          <w:rFonts w:hint="default"/>
        </w:rPr>
      </w:pPr>
      <w:bookmarkStart w:id="21" w:name="_Toc47635177"/>
      <w:bookmarkStart w:id="22" w:name="_Toc108257001"/>
      <w:r>
        <w:t>测试算例</w:t>
      </w:r>
      <w:bookmarkEnd w:id="21"/>
      <w:bookmarkEnd w:id="22"/>
    </w:p>
    <w:tbl>
      <w:tblPr>
        <w:tblW w:w="6804" w:type="dxa"/>
        <w:tblInd w:w="1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5"/>
        <w:gridCol w:w="1559"/>
        <w:gridCol w:w="3620"/>
      </w:tblGrid>
      <w:tr w:rsidR="003F5E7C" w:rsidRPr="00F56715" w:rsidTr="00381FEC">
        <w:trPr>
          <w:trHeight w:val="138"/>
        </w:trPr>
        <w:tc>
          <w:tcPr>
            <w:tcW w:w="1625" w:type="dxa"/>
            <w:shd w:val="clear" w:color="auto" w:fill="BFBFBF"/>
          </w:tcPr>
          <w:p w:rsidR="003F5E7C" w:rsidRPr="00F56715" w:rsidRDefault="003F5E7C" w:rsidP="007D3DB1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名称</w:t>
            </w:r>
          </w:p>
        </w:tc>
        <w:tc>
          <w:tcPr>
            <w:tcW w:w="1559" w:type="dxa"/>
            <w:shd w:val="clear" w:color="auto" w:fill="BFBFBF"/>
          </w:tcPr>
          <w:p w:rsidR="003F5E7C" w:rsidRDefault="003F5E7C" w:rsidP="007D3DB1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版本</w:t>
            </w:r>
          </w:p>
        </w:tc>
        <w:tc>
          <w:tcPr>
            <w:tcW w:w="3620" w:type="dxa"/>
            <w:shd w:val="clear" w:color="auto" w:fill="BFBFBF"/>
          </w:tcPr>
          <w:p w:rsidR="003F5E7C" w:rsidRPr="00F56715" w:rsidRDefault="003F5E7C" w:rsidP="007D3DB1">
            <w:pPr>
              <w:widowControl w:val="0"/>
              <w:ind w:left="0"/>
              <w:jc w:val="center"/>
              <w:rPr>
                <w:rFonts w:ascii="黑体" w:eastAsia="黑体" w:hAnsi="黑体" w:cs="Times New Roman" w:hint="default"/>
                <w:color w:val="404040"/>
              </w:rPr>
            </w:pPr>
            <w:r>
              <w:rPr>
                <w:rFonts w:ascii="黑体" w:eastAsia="黑体" w:hAnsi="黑体" w:cs="Times New Roman"/>
                <w:color w:val="404040"/>
              </w:rPr>
              <w:t>下载方式</w:t>
            </w:r>
          </w:p>
        </w:tc>
      </w:tr>
      <w:tr w:rsidR="00381FEC" w:rsidRPr="004B69F8" w:rsidTr="00381FEC">
        <w:trPr>
          <w:trHeight w:val="282"/>
        </w:trPr>
        <w:tc>
          <w:tcPr>
            <w:tcW w:w="1625" w:type="dxa"/>
          </w:tcPr>
          <w:p w:rsidR="00381FEC" w:rsidRPr="007D7C25" w:rsidRDefault="00983161" w:rsidP="00983161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hint="default"/>
                <w:highlight w:val="yellow"/>
              </w:rPr>
            </w:pPr>
            <w:r>
              <w:t>测试算例</w:t>
            </w:r>
            <w:r w:rsidR="00430361">
              <w:t>GYRE</w:t>
            </w:r>
          </w:p>
        </w:tc>
        <w:tc>
          <w:tcPr>
            <w:tcW w:w="1559" w:type="dxa"/>
          </w:tcPr>
          <w:p w:rsidR="00381FEC" w:rsidRPr="007D7C25" w:rsidRDefault="00BF4A27" w:rsidP="00AA645A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hint="default"/>
                <w:highlight w:val="yellow"/>
              </w:rPr>
            </w:pPr>
            <w:r>
              <w:t>3.6</w:t>
            </w:r>
          </w:p>
        </w:tc>
        <w:tc>
          <w:tcPr>
            <w:tcW w:w="3620" w:type="dxa"/>
          </w:tcPr>
          <w:p w:rsidR="00381FEC" w:rsidRDefault="00C04B43" w:rsidP="00430361">
            <w:pPr>
              <w:topLinePunct w:val="0"/>
              <w:adjustRightInd/>
              <w:snapToGrid/>
              <w:spacing w:before="0" w:after="0" w:line="240" w:lineRule="auto"/>
              <w:ind w:left="0"/>
              <w:jc w:val="center"/>
              <w:rPr>
                <w:rFonts w:hint="default"/>
              </w:rPr>
            </w:pPr>
            <w:r>
              <w:t>NEMOGCM/CONFIG/GYRE</w:t>
            </w:r>
          </w:p>
        </w:tc>
      </w:tr>
    </w:tbl>
    <w:p w:rsidR="00615E7B" w:rsidRDefault="00355965" w:rsidP="005F4864">
      <w:pPr>
        <w:pStyle w:val="1"/>
        <w:rPr>
          <w:rFonts w:hint="default"/>
        </w:rPr>
      </w:pPr>
      <w:bookmarkStart w:id="23" w:name="_Toc108257002"/>
      <w:r>
        <w:lastRenderedPageBreak/>
        <w:t>测试</w:t>
      </w:r>
      <w:r>
        <w:rPr>
          <w:rFonts w:hint="default"/>
        </w:rPr>
        <w:t>信息</w:t>
      </w:r>
      <w:bookmarkEnd w:id="23"/>
    </w:p>
    <w:p w:rsidR="007E014F" w:rsidRDefault="00355965" w:rsidP="006D148E">
      <w:pPr>
        <w:pStyle w:val="21"/>
        <w:numPr>
          <w:ilvl w:val="1"/>
          <w:numId w:val="24"/>
        </w:numPr>
        <w:rPr>
          <w:rFonts w:hint="default"/>
          <w:lang w:eastAsia="zh-CN"/>
        </w:rPr>
      </w:pPr>
      <w:bookmarkStart w:id="24" w:name="_Toc108257003"/>
      <w:bookmarkStart w:id="25" w:name="_Toc478226851"/>
      <w:r>
        <w:rPr>
          <w:lang w:eastAsia="zh-CN"/>
        </w:rPr>
        <w:t>编译信息</w:t>
      </w:r>
      <w:bookmarkEnd w:id="24"/>
    </w:p>
    <w:p w:rsidR="00653E64" w:rsidRPr="00653E64" w:rsidRDefault="00822C99" w:rsidP="00653E64">
      <w:pPr>
        <w:pStyle w:val="31"/>
        <w:rPr>
          <w:rFonts w:hint="default"/>
        </w:rPr>
      </w:pPr>
      <w:bookmarkStart w:id="26" w:name="_Toc108257004"/>
      <w:r>
        <w:t>鲲鹏</w:t>
      </w:r>
      <w:r>
        <w:t>9</w:t>
      </w:r>
      <w:r>
        <w:rPr>
          <w:rFonts w:hint="default"/>
        </w:rPr>
        <w:t>20</w:t>
      </w:r>
      <w:r w:rsidR="00D9062F">
        <w:t>服务器</w:t>
      </w:r>
      <w:bookmarkEnd w:id="26"/>
    </w:p>
    <w:p w:rsidR="001910D7" w:rsidRDefault="00120A1A" w:rsidP="00120A1A">
      <w:pPr>
        <w:rPr>
          <w:rFonts w:hint="default"/>
        </w:rPr>
      </w:pPr>
      <w:r>
        <w:t>依照</w:t>
      </w:r>
      <w:r w:rsidR="00770F9B">
        <w:t>《</w:t>
      </w:r>
      <w:r w:rsidR="00BF4A27" w:rsidRPr="00BF4A27">
        <w:rPr>
          <w:rFonts w:hint="default"/>
        </w:rPr>
        <w:t>NEMO</w:t>
      </w:r>
      <w:r w:rsidR="000D5AAA">
        <w:t>-</w:t>
      </w:r>
      <w:r w:rsidR="00BF4A27" w:rsidRPr="00BF4A27">
        <w:rPr>
          <w:rFonts w:hint="default"/>
        </w:rPr>
        <w:t>3.6</w:t>
      </w:r>
      <w:r w:rsidR="00770F9B">
        <w:t>应用移植指南</w:t>
      </w:r>
      <w:r w:rsidR="00770F9B">
        <w:t>.</w:t>
      </w:r>
      <w:r w:rsidR="00770F9B">
        <w:rPr>
          <w:rFonts w:hint="default"/>
        </w:rPr>
        <w:t>docx</w:t>
      </w:r>
      <w:r w:rsidR="00770F9B">
        <w:t>》</w:t>
      </w:r>
      <w:r>
        <w:t>安装</w:t>
      </w:r>
      <w:r w:rsidR="00BF4A27" w:rsidRPr="00BF4A27">
        <w:rPr>
          <w:rFonts w:hint="default"/>
        </w:rPr>
        <w:t>NEMO</w:t>
      </w:r>
      <w:r w:rsidR="000D5AAA">
        <w:t>-</w:t>
      </w:r>
      <w:r w:rsidR="00BF4A27" w:rsidRPr="00BF4A27">
        <w:rPr>
          <w:rFonts w:hint="default"/>
        </w:rPr>
        <w:t>3.6</w:t>
      </w:r>
      <w:r>
        <w:t>及其依赖</w:t>
      </w:r>
      <w:r w:rsidR="00EB1FCA">
        <w:t>。</w:t>
      </w:r>
    </w:p>
    <w:p w:rsidR="00634C19" w:rsidRPr="00653E64" w:rsidRDefault="00634C19" w:rsidP="00634C19">
      <w:pPr>
        <w:pStyle w:val="31"/>
        <w:rPr>
          <w:rFonts w:hint="default"/>
        </w:rPr>
      </w:pPr>
      <w:bookmarkStart w:id="27" w:name="_Toc108257005"/>
      <w:r>
        <w:t>X</w:t>
      </w:r>
      <w:r>
        <w:rPr>
          <w:rFonts w:hint="default"/>
        </w:rPr>
        <w:t>86</w:t>
      </w:r>
      <w:r>
        <w:t>服务器</w:t>
      </w:r>
      <w:bookmarkEnd w:id="27"/>
    </w:p>
    <w:p w:rsidR="00634C19" w:rsidRPr="00644B86" w:rsidRDefault="00644B86" w:rsidP="00644B86">
      <w:pPr>
        <w:rPr>
          <w:rFonts w:hint="default"/>
        </w:rPr>
      </w:pPr>
      <w:r>
        <w:t>可自行搜索网上相关博客或参考《</w:t>
      </w:r>
      <w:r w:rsidR="00BF4A27" w:rsidRPr="00BF4A27">
        <w:rPr>
          <w:rFonts w:hint="default"/>
        </w:rPr>
        <w:t>NEMO</w:t>
      </w:r>
      <w:r w:rsidR="000D5AAA">
        <w:t>-</w:t>
      </w:r>
      <w:r w:rsidR="00BF4A27" w:rsidRPr="00BF4A27">
        <w:rPr>
          <w:rFonts w:hint="default"/>
        </w:rPr>
        <w:t>3.6</w:t>
      </w:r>
      <w:r>
        <w:t>应用移植指南</w:t>
      </w:r>
      <w:r>
        <w:t>.</w:t>
      </w:r>
      <w:r>
        <w:rPr>
          <w:rFonts w:hint="default"/>
        </w:rPr>
        <w:t>docx</w:t>
      </w:r>
      <w:r>
        <w:t>》安装</w:t>
      </w:r>
      <w:r w:rsidR="00BF4A27" w:rsidRPr="00BF4A27">
        <w:rPr>
          <w:rFonts w:hint="default"/>
        </w:rPr>
        <w:t>NEMO</w:t>
      </w:r>
      <w:r w:rsidR="000D5AAA">
        <w:t>-</w:t>
      </w:r>
      <w:r w:rsidR="00BF4A27" w:rsidRPr="00BF4A27">
        <w:rPr>
          <w:rFonts w:hint="default"/>
        </w:rPr>
        <w:t>3.6</w:t>
      </w:r>
      <w:r>
        <w:t>及其依赖。</w:t>
      </w:r>
    </w:p>
    <w:p w:rsidR="00F17438" w:rsidRPr="001F55C4" w:rsidRDefault="00172C2F" w:rsidP="001F55C4">
      <w:pPr>
        <w:pStyle w:val="21"/>
        <w:numPr>
          <w:ilvl w:val="1"/>
          <w:numId w:val="24"/>
        </w:numPr>
        <w:rPr>
          <w:rFonts w:hint="default"/>
          <w:lang w:eastAsia="zh-CN"/>
        </w:rPr>
      </w:pPr>
      <w:bookmarkStart w:id="28" w:name="_Toc108257006"/>
      <w:r>
        <w:rPr>
          <w:lang w:eastAsia="zh-CN"/>
        </w:rPr>
        <w:t>测试</w:t>
      </w:r>
      <w:r>
        <w:rPr>
          <w:rFonts w:hint="default"/>
          <w:lang w:eastAsia="zh-CN"/>
        </w:rPr>
        <w:t>命令</w:t>
      </w:r>
      <w:bookmarkEnd w:id="28"/>
    </w:p>
    <w:p w:rsidR="003C53F7" w:rsidRDefault="003C53F7" w:rsidP="003C53F7">
      <w:pPr>
        <w:pStyle w:val="Step"/>
        <w:numPr>
          <w:ilvl w:val="6"/>
          <w:numId w:val="2"/>
        </w:numPr>
        <w:tabs>
          <w:tab w:val="clear" w:pos="1701"/>
          <w:tab w:val="num" w:pos="4554"/>
        </w:tabs>
        <w:rPr>
          <w:rFonts w:hint="default"/>
        </w:rPr>
      </w:pPr>
      <w:bookmarkStart w:id="29" w:name="_GoBack"/>
      <w:bookmarkEnd w:id="29"/>
      <w:r>
        <w:t>使用</w:t>
      </w:r>
      <w:r>
        <w:t>PuTTY</w:t>
      </w:r>
      <w:r>
        <w:t>工具，以</w:t>
      </w:r>
      <w:r>
        <w:t>root</w:t>
      </w:r>
      <w:r>
        <w:t>用户登录服务器。</w:t>
      </w:r>
    </w:p>
    <w:p w:rsidR="003C53F7" w:rsidRDefault="003C53F7" w:rsidP="003C53F7">
      <w:pPr>
        <w:pStyle w:val="Step"/>
        <w:numPr>
          <w:ilvl w:val="6"/>
          <w:numId w:val="2"/>
        </w:numPr>
        <w:tabs>
          <w:tab w:val="clear" w:pos="1701"/>
          <w:tab w:val="num" w:pos="4554"/>
        </w:tabs>
        <w:rPr>
          <w:rFonts w:hint="default"/>
        </w:rPr>
      </w:pPr>
      <w:r>
        <w:t>加载环境变量。</w:t>
      </w:r>
    </w:p>
    <w:p w:rsidR="003C53F7" w:rsidRPr="00EE33B5" w:rsidRDefault="003C53F7" w:rsidP="003C53F7">
      <w:pPr>
        <w:rPr>
          <w:rFonts w:hint="default"/>
          <w:b/>
        </w:rPr>
      </w:pPr>
      <w:r w:rsidRPr="00EE33B5">
        <w:rPr>
          <w:b/>
        </w:rPr>
        <w:t>module use /usr/local/</w:t>
      </w:r>
      <w:r>
        <w:rPr>
          <w:b/>
        </w:rPr>
        <w:t>NEMO/nemo-3.6</w:t>
      </w:r>
    </w:p>
    <w:p w:rsidR="003C53F7" w:rsidRPr="00EE33B5" w:rsidRDefault="003C53F7" w:rsidP="003C53F7">
      <w:pPr>
        <w:rPr>
          <w:rFonts w:hint="default"/>
          <w:b/>
        </w:rPr>
      </w:pPr>
      <w:r w:rsidRPr="00EE33B5">
        <w:rPr>
          <w:b/>
        </w:rPr>
        <w:t>module load /usr/local/</w:t>
      </w:r>
      <w:r>
        <w:rPr>
          <w:b/>
        </w:rPr>
        <w:t>NEMO</w:t>
      </w:r>
      <w:r w:rsidRPr="00EE33B5">
        <w:rPr>
          <w:b/>
          <w:shd w:val="clear" w:color="auto" w:fill="FFFFFF"/>
        </w:rPr>
        <w:t>/</w:t>
      </w:r>
      <w:r>
        <w:rPr>
          <w:b/>
        </w:rPr>
        <w:t>nemo-3.6/nemo</w:t>
      </w:r>
      <w:r w:rsidRPr="00EE33B5">
        <w:rPr>
          <w:b/>
        </w:rPr>
        <w:t>_modulefiles</w:t>
      </w:r>
    </w:p>
    <w:p w:rsidR="003C53F7" w:rsidRDefault="003C53F7" w:rsidP="003C53F7">
      <w:pPr>
        <w:pStyle w:val="Step"/>
        <w:numPr>
          <w:ilvl w:val="6"/>
          <w:numId w:val="2"/>
        </w:numPr>
        <w:tabs>
          <w:tab w:val="clear" w:pos="1701"/>
          <w:tab w:val="num" w:pos="4554"/>
        </w:tabs>
        <w:rPr>
          <w:rFonts w:hint="default"/>
        </w:rPr>
      </w:pPr>
      <w:r w:rsidRPr="00D53B1D">
        <w:t>进入</w:t>
      </w:r>
      <w:r>
        <w:t>算例</w:t>
      </w:r>
      <w:r w:rsidRPr="00D53B1D">
        <w:t>路径。</w:t>
      </w:r>
    </w:p>
    <w:p w:rsidR="003C53F7" w:rsidRDefault="003C53F7" w:rsidP="003C53F7">
      <w:pPr>
        <w:pStyle w:val="Step"/>
        <w:numPr>
          <w:ilvl w:val="0"/>
          <w:numId w:val="0"/>
        </w:numPr>
        <w:ind w:left="1701"/>
        <w:rPr>
          <w:rFonts w:hint="default"/>
          <w:b/>
        </w:rPr>
      </w:pPr>
      <w:r w:rsidRPr="00D53B1D">
        <w:rPr>
          <w:rFonts w:hint="default"/>
          <w:b/>
        </w:rPr>
        <w:t xml:space="preserve">cd </w:t>
      </w:r>
      <w:r>
        <w:rPr>
          <w:rFonts w:hint="default"/>
          <w:b/>
        </w:rPr>
        <w:t>/usr/local/NEMO</w:t>
      </w:r>
      <w:r w:rsidRPr="00D53B1D">
        <w:rPr>
          <w:rFonts w:hint="default"/>
          <w:b/>
        </w:rPr>
        <w:t>/</w:t>
      </w:r>
      <w:r>
        <w:rPr>
          <w:b/>
        </w:rPr>
        <w:t>nemo-3.6</w:t>
      </w:r>
      <w:r w:rsidRPr="00D53B1D">
        <w:rPr>
          <w:rFonts w:hint="default"/>
          <w:b/>
        </w:rPr>
        <w:t>/CONFIG/MY_</w:t>
      </w:r>
      <w:r>
        <w:rPr>
          <w:b/>
        </w:rPr>
        <w:t>GYRE</w:t>
      </w:r>
      <w:r w:rsidRPr="00D53B1D">
        <w:rPr>
          <w:rFonts w:hint="default"/>
          <w:b/>
        </w:rPr>
        <w:t>/EXP00</w:t>
      </w:r>
    </w:p>
    <w:p w:rsidR="003C53F7" w:rsidRDefault="003C53F7" w:rsidP="003C53F7">
      <w:pPr>
        <w:pStyle w:val="Step"/>
        <w:numPr>
          <w:ilvl w:val="6"/>
          <w:numId w:val="2"/>
        </w:numPr>
        <w:tabs>
          <w:tab w:val="num" w:pos="3420"/>
          <w:tab w:val="num" w:pos="4554"/>
        </w:tabs>
        <w:rPr>
          <w:rFonts w:hint="default"/>
        </w:rPr>
      </w:pPr>
      <w:r>
        <w:t>制作</w:t>
      </w:r>
      <w:r>
        <w:t>namelist_cfg</w:t>
      </w:r>
      <w:r>
        <w:t>文件的补丁。</w:t>
      </w:r>
    </w:p>
    <w:p w:rsidR="003C53F7" w:rsidRPr="000F2B7E" w:rsidRDefault="003C53F7" w:rsidP="003C53F7">
      <w:pPr>
        <w:rPr>
          <w:rFonts w:hint="default"/>
          <w:b/>
        </w:rPr>
      </w:pPr>
      <w:r w:rsidRPr="000F2B7E">
        <w:rPr>
          <w:b/>
        </w:rPr>
        <w:t xml:space="preserve">vi </w:t>
      </w:r>
      <w:r>
        <w:rPr>
          <w:b/>
        </w:rPr>
        <w:t>namelist_cfg.patch</w:t>
      </w:r>
    </w:p>
    <w:p w:rsidR="003C53F7" w:rsidRPr="008C70B8" w:rsidRDefault="003C53F7" w:rsidP="003C53F7">
      <w:pPr>
        <w:rPr>
          <w:rFonts w:hint="default"/>
        </w:rPr>
      </w:pPr>
      <w:r w:rsidRPr="008C70B8">
        <w:t>写入以下内容并保存：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--- namelist_cfg</w:t>
      </w: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ab/>
        <w:t>2022-06-09 08:36:23.262617941 +0800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+++ namelist_cfg_new</w:t>
      </w: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ab/>
        <w:t>2022-06-09 08:28:04.907940421 +0800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@@ -148,6 +148,7 @@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!-----------------------------------------------------------------------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&amp;namberg       !   iceberg parameters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!-----------------------------------------------------------------------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+ln_icebergs              = .false.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/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!-----------------------------------------------------------------------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&amp;namlbc        !   lateral momentum boundary condition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@@ -378,3 +379,20 @@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!-----------------------------------------------------------------------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 xml:space="preserve">    ln_neptramp       = .false.  ! ramp down Neptune velocity in shallow water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lastRenderedPageBreak/>
        <w:t xml:space="preserve"> /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+!-----------------------------------------------------------------------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+&amp;namsto       ! Stochastic parametrization of EOS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+!-----------------------------------------------------------------------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   ln_rststo = .false.           ! start from mean parameter (F) or from restart file (T)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   ln_rstseed = .true.           ! read seed of RNG from restart file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   cn_storst_in  = "restart_sto" !  suffix of stochastic parameter restart file (input)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   cn_storst_out = "restart_sto" !  suffix of stochastic parameter restart file (output)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   ln_sto_eos = .false.          ! stochastic equation of state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   nn_sto_eos = 1                ! number of independent random walks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   rn_eos_stdxy = 1.4            ! random walk horz. standard deviation (in grid points)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   rn_eos_stdz  = 0.7            ! random walk vert. standard deviation (in grid points)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   rn_eos_tcor  = 1440.0         ! random walk time correlation (in timesteps)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   nn_eos_ord  = 1               ! order of autoregressive processes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   nn_eos_flt  = 0               ! passes of Laplacian filter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   rn_eos_lim  = 2.0             ! limitation factor (default = 3.0)</w:t>
      </w:r>
    </w:p>
    <w:p w:rsidR="003C53F7" w:rsidRPr="008C70B8" w:rsidRDefault="003C53F7" w:rsidP="003C53F7">
      <w:pPr>
        <w:spacing w:before="0" w:after="0"/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</w:pPr>
      <w:r w:rsidRPr="008C70B8">
        <w:rPr>
          <w:rFonts w:ascii="Courier New" w:hAnsi="Courier New" w:cs="Courier New" w:hint="default"/>
          <w:snapToGrid w:val="0"/>
          <w:spacing w:val="-1"/>
          <w:kern w:val="0"/>
          <w:sz w:val="16"/>
          <w:szCs w:val="16"/>
        </w:rPr>
        <w:t>+/</w:t>
      </w:r>
    </w:p>
    <w:p w:rsidR="003C53F7" w:rsidRDefault="003C53F7" w:rsidP="003C53F7">
      <w:pPr>
        <w:pStyle w:val="Step"/>
        <w:numPr>
          <w:ilvl w:val="6"/>
          <w:numId w:val="2"/>
        </w:numPr>
        <w:tabs>
          <w:tab w:val="clear" w:pos="1701"/>
          <w:tab w:val="num" w:pos="4554"/>
        </w:tabs>
        <w:rPr>
          <w:rFonts w:hint="default"/>
        </w:rPr>
      </w:pPr>
      <w:r>
        <w:t>为</w:t>
      </w:r>
      <w:r>
        <w:t>namelist_cfg</w:t>
      </w:r>
      <w:r>
        <w:t>文件打上补丁。</w:t>
      </w:r>
    </w:p>
    <w:p w:rsidR="003C53F7" w:rsidRDefault="003C53F7" w:rsidP="003C53F7">
      <w:pPr>
        <w:pStyle w:val="Step"/>
        <w:numPr>
          <w:ilvl w:val="0"/>
          <w:numId w:val="0"/>
        </w:numPr>
        <w:ind w:left="1701"/>
        <w:rPr>
          <w:rFonts w:hint="default"/>
          <w:b/>
        </w:rPr>
      </w:pPr>
      <w:r>
        <w:rPr>
          <w:b/>
        </w:rPr>
        <w:t>patch -p0 namelist_cfg namelist_cfg.patch</w:t>
      </w:r>
    </w:p>
    <w:p w:rsidR="003C53F7" w:rsidRPr="00BA50AE" w:rsidRDefault="003C53F7" w:rsidP="003C53F7">
      <w:pPr>
        <w:rPr>
          <w:rFonts w:hint="default"/>
        </w:rPr>
      </w:pPr>
      <w:r>
        <w:t>注</w:t>
      </w:r>
      <w:r w:rsidRPr="00BA50AE">
        <w:t>：毕昇编译器编译</w:t>
      </w:r>
      <w:r w:rsidRPr="00BA50AE">
        <w:t>nemo-3.6</w:t>
      </w:r>
      <w:r>
        <w:t>时</w:t>
      </w:r>
      <w:r w:rsidRPr="00BA50AE">
        <w:t>，会生成错误的</w:t>
      </w:r>
      <w:r w:rsidRPr="00BA50AE">
        <w:t>namelist_cfg</w:t>
      </w:r>
      <w:r w:rsidRPr="00BA50AE">
        <w:t>文件，</w:t>
      </w:r>
      <w:r>
        <w:t>因此需修正后，才能在</w:t>
      </w:r>
      <w:r>
        <w:t>openEuler</w:t>
      </w:r>
      <w:r>
        <w:t>系统上正确执行</w:t>
      </w:r>
      <w:r w:rsidRPr="00BA50AE">
        <w:t>。</w:t>
      </w:r>
    </w:p>
    <w:p w:rsidR="003C53F7" w:rsidRPr="006079FC" w:rsidRDefault="003C53F7" w:rsidP="003C53F7">
      <w:pPr>
        <w:pStyle w:val="Step"/>
        <w:numPr>
          <w:ilvl w:val="6"/>
          <w:numId w:val="2"/>
        </w:numPr>
        <w:tabs>
          <w:tab w:val="clear" w:pos="1701"/>
          <w:tab w:val="num" w:pos="4554"/>
        </w:tabs>
        <w:rPr>
          <w:rFonts w:hint="default"/>
        </w:rPr>
      </w:pPr>
      <w:r w:rsidRPr="006079FC">
        <w:t>运行</w:t>
      </w:r>
      <w:r w:rsidRPr="006079FC">
        <w:t>NEMO</w:t>
      </w:r>
      <w:r w:rsidR="0096513A">
        <w:t>的算例</w:t>
      </w:r>
      <w:r w:rsidRPr="006079FC">
        <w:t>。</w:t>
      </w:r>
    </w:p>
    <w:p w:rsidR="003C53F7" w:rsidRPr="006079FC" w:rsidRDefault="003C53F7" w:rsidP="003C53F7">
      <w:pPr>
        <w:pStyle w:val="Step"/>
        <w:numPr>
          <w:ilvl w:val="0"/>
          <w:numId w:val="0"/>
        </w:numPr>
        <w:ind w:left="1701"/>
        <w:rPr>
          <w:rFonts w:hint="default"/>
          <w:b/>
        </w:rPr>
      </w:pPr>
      <w:r w:rsidRPr="006079FC">
        <w:rPr>
          <w:rFonts w:hint="default"/>
          <w:b/>
        </w:rPr>
        <w:t xml:space="preserve">mpirun --allow-run-as-root -np </w:t>
      </w:r>
      <w:r>
        <w:rPr>
          <w:b/>
        </w:rPr>
        <w:t>16</w:t>
      </w:r>
      <w:r w:rsidRPr="006079FC">
        <w:rPr>
          <w:rFonts w:hint="default"/>
          <w:b/>
        </w:rPr>
        <w:t xml:space="preserve"> -N </w:t>
      </w:r>
      <w:r>
        <w:rPr>
          <w:b/>
        </w:rPr>
        <w:t>16</w:t>
      </w:r>
      <w:r w:rsidRPr="006079FC">
        <w:rPr>
          <w:rFonts w:hint="default"/>
          <w:b/>
        </w:rPr>
        <w:t xml:space="preserve"> </w:t>
      </w:r>
      <w:r>
        <w:rPr>
          <w:b/>
        </w:rPr>
        <w:t>-</w:t>
      </w:r>
      <w:r>
        <w:rPr>
          <w:rFonts w:hint="default"/>
          <w:b/>
        </w:rPr>
        <w:t>mca</w:t>
      </w:r>
      <w:r>
        <w:rPr>
          <w:b/>
        </w:rPr>
        <w:t xml:space="preserve"> </w:t>
      </w:r>
      <w:r>
        <w:rPr>
          <w:rFonts w:hint="default"/>
          <w:b/>
        </w:rPr>
        <w:t xml:space="preserve">btl ^openib </w:t>
      </w:r>
      <w:r>
        <w:rPr>
          <w:b/>
        </w:rPr>
        <w:t>nemo.exe</w:t>
      </w:r>
    </w:p>
    <w:p w:rsidR="00E33B60" w:rsidRDefault="00E33B60" w:rsidP="00E33B60">
      <w:pPr>
        <w:pStyle w:val="ItemList"/>
        <w:spacing w:line="240" w:lineRule="auto"/>
        <w:ind w:left="2126"/>
        <w:rPr>
          <w:rFonts w:hint="default"/>
        </w:rPr>
      </w:pPr>
      <w:r>
        <w:t>表</w:t>
      </w:r>
      <w:r>
        <w:t>1</w:t>
      </w:r>
      <w:r>
        <w:t>：参数说明</w:t>
      </w:r>
    </w:p>
    <w:tbl>
      <w:tblPr>
        <w:tblStyle w:val="a7"/>
        <w:tblpPr w:leftFromText="180" w:rightFromText="180" w:vertAnchor="text" w:horzAnchor="margin" w:tblpXSpec="right" w:tblpY="196"/>
        <w:tblW w:w="0" w:type="auto"/>
        <w:tblLook w:val="04A0"/>
      </w:tblPr>
      <w:tblGrid>
        <w:gridCol w:w="3751"/>
        <w:gridCol w:w="3752"/>
      </w:tblGrid>
      <w:tr w:rsidR="00E33B60" w:rsidTr="007C5CBF">
        <w:tc>
          <w:tcPr>
            <w:tcW w:w="3751" w:type="dxa"/>
          </w:tcPr>
          <w:p w:rsidR="00E33B60" w:rsidRDefault="00E33B60" w:rsidP="007C5CBF">
            <w:pPr>
              <w:pStyle w:val="ItemListText"/>
              <w:spacing w:line="240" w:lineRule="auto"/>
              <w:ind w:left="0"/>
              <w:jc w:val="center"/>
              <w:rPr>
                <w:rFonts w:hint="default"/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3752" w:type="dxa"/>
          </w:tcPr>
          <w:p w:rsidR="00E33B60" w:rsidRDefault="00E33B60" w:rsidP="007C5CBF">
            <w:pPr>
              <w:pStyle w:val="ItemListText"/>
              <w:spacing w:line="240" w:lineRule="auto"/>
              <w:ind w:left="0"/>
              <w:jc w:val="center"/>
              <w:rPr>
                <w:rFonts w:hint="default"/>
                <w:b/>
              </w:rPr>
            </w:pPr>
            <w:r>
              <w:rPr>
                <w:b/>
              </w:rPr>
              <w:t>说明</w:t>
            </w:r>
          </w:p>
        </w:tc>
      </w:tr>
      <w:tr w:rsidR="00E33B60" w:rsidTr="007C5CBF">
        <w:tc>
          <w:tcPr>
            <w:tcW w:w="3751" w:type="dxa"/>
          </w:tcPr>
          <w:p w:rsidR="00E33B60" w:rsidRDefault="00E33B60" w:rsidP="007C5CBF">
            <w:pPr>
              <w:pStyle w:val="ItemListText"/>
              <w:spacing w:line="240" w:lineRule="auto"/>
              <w:ind w:left="0"/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-n</w:t>
            </w:r>
            <w:r>
              <w:rPr>
                <w:b/>
              </w:rPr>
              <w:t>p</w:t>
            </w:r>
          </w:p>
        </w:tc>
        <w:tc>
          <w:tcPr>
            <w:tcW w:w="3752" w:type="dxa"/>
          </w:tcPr>
          <w:p w:rsidR="00E33B60" w:rsidRDefault="00E33B60" w:rsidP="007C5CBF">
            <w:pPr>
              <w:pStyle w:val="ItemListText"/>
              <w:spacing w:line="240" w:lineRule="auto"/>
              <w:ind w:left="0"/>
              <w:jc w:val="center"/>
              <w:rPr>
                <w:rFonts w:hint="default"/>
                <w:b/>
              </w:rPr>
            </w:pPr>
            <w:r>
              <w:t>测试使用</w:t>
            </w:r>
            <w:r w:rsidRPr="005265DA">
              <w:t>的</w:t>
            </w:r>
            <w:r>
              <w:t>总</w:t>
            </w:r>
            <w:r w:rsidRPr="005265DA">
              <w:t>进程数</w:t>
            </w:r>
          </w:p>
        </w:tc>
      </w:tr>
      <w:tr w:rsidR="00E33B60" w:rsidTr="007C5CBF">
        <w:tc>
          <w:tcPr>
            <w:tcW w:w="3751" w:type="dxa"/>
          </w:tcPr>
          <w:p w:rsidR="00E33B60" w:rsidRDefault="00E33B60" w:rsidP="007C5CBF">
            <w:pPr>
              <w:pStyle w:val="ItemListText"/>
              <w:spacing w:line="240" w:lineRule="auto"/>
              <w:ind w:left="0"/>
              <w:jc w:val="center"/>
              <w:rPr>
                <w:rFonts w:hint="default"/>
                <w:b/>
              </w:rPr>
            </w:pPr>
            <w:r>
              <w:rPr>
                <w:b/>
              </w:rPr>
              <w:t>-</w:t>
            </w:r>
            <w:r>
              <w:rPr>
                <w:rFonts w:hint="default"/>
                <w:b/>
              </w:rPr>
              <w:t>N</w:t>
            </w:r>
          </w:p>
        </w:tc>
        <w:tc>
          <w:tcPr>
            <w:tcW w:w="3752" w:type="dxa"/>
          </w:tcPr>
          <w:p w:rsidR="00E33B60" w:rsidRDefault="00E33B60" w:rsidP="007C5CBF">
            <w:pPr>
              <w:pStyle w:val="ItemListText"/>
              <w:spacing w:line="240" w:lineRule="auto"/>
              <w:ind w:left="0"/>
              <w:jc w:val="center"/>
              <w:rPr>
                <w:rFonts w:hint="default"/>
                <w:b/>
              </w:rPr>
            </w:pPr>
            <w:r w:rsidRPr="007A329E">
              <w:rPr>
                <w:rFonts w:ascii="Helvetica Neue" w:hAnsi="Helvetica Neue" w:cs="宋体"/>
                <w:color w:val="252B3A"/>
                <w:kern w:val="0"/>
              </w:rPr>
              <w:t>每个</w:t>
            </w:r>
            <w:r>
              <w:rPr>
                <w:rFonts w:ascii="Helvetica Neue" w:hAnsi="Helvetica Neue" w:cs="宋体"/>
                <w:color w:val="252B3A"/>
                <w:kern w:val="0"/>
              </w:rPr>
              <w:t>服务器</w:t>
            </w:r>
            <w:r w:rsidRPr="007A329E">
              <w:rPr>
                <w:rFonts w:ascii="Helvetica Neue" w:hAnsi="Helvetica Neue" w:cs="宋体"/>
                <w:color w:val="252B3A"/>
                <w:kern w:val="0"/>
              </w:rPr>
              <w:t>上运行的进程数</w:t>
            </w:r>
          </w:p>
        </w:tc>
      </w:tr>
    </w:tbl>
    <w:p w:rsidR="00E33B60" w:rsidRDefault="00E33B60" w:rsidP="00E33B60">
      <w:pPr>
        <w:pStyle w:val="ItemList"/>
        <w:spacing w:line="240" w:lineRule="auto"/>
        <w:rPr>
          <w:rFonts w:hint="default"/>
        </w:rPr>
      </w:pPr>
    </w:p>
    <w:p w:rsidR="00E33B60" w:rsidRDefault="00E33B60" w:rsidP="00E33B60">
      <w:pPr>
        <w:pStyle w:val="ItemList"/>
        <w:spacing w:line="240" w:lineRule="auto"/>
        <w:rPr>
          <w:rFonts w:hint="default"/>
        </w:rPr>
      </w:pPr>
    </w:p>
    <w:p w:rsidR="00E33B60" w:rsidRDefault="00E33B60" w:rsidP="00E33B60">
      <w:pPr>
        <w:pStyle w:val="ItemList"/>
        <w:spacing w:line="240" w:lineRule="auto"/>
        <w:rPr>
          <w:rFonts w:hint="default"/>
        </w:rPr>
      </w:pPr>
    </w:p>
    <w:p w:rsidR="00E33B60" w:rsidRDefault="00E33B60" w:rsidP="00E33B60">
      <w:pPr>
        <w:pStyle w:val="ItemList"/>
        <w:spacing w:line="240" w:lineRule="auto"/>
        <w:rPr>
          <w:rFonts w:hint="default"/>
        </w:rPr>
      </w:pPr>
    </w:p>
    <w:p w:rsidR="00E33B60" w:rsidRDefault="00E33B60" w:rsidP="00E33B60">
      <w:pPr>
        <w:pStyle w:val="ItemList"/>
        <w:spacing w:line="240" w:lineRule="auto"/>
        <w:rPr>
          <w:rFonts w:hint="default"/>
        </w:rPr>
      </w:pPr>
    </w:p>
    <w:p w:rsidR="00BC698D" w:rsidRDefault="00BC698D" w:rsidP="00BC698D">
      <w:pPr>
        <w:rPr>
          <w:rFonts w:hint="default"/>
        </w:rPr>
      </w:pPr>
      <w:r>
        <w:t>注意：使用修正后的</w:t>
      </w:r>
      <w:r>
        <w:t>namelist_cfg</w:t>
      </w:r>
      <w:r>
        <w:t>文件，运行</w:t>
      </w:r>
      <w:r>
        <w:t>NEMO</w:t>
      </w:r>
      <w:r>
        <w:t>程序后，才能出现下图正确的</w:t>
      </w:r>
      <w:r w:rsidRPr="002B0318">
        <w:rPr>
          <w:rFonts w:hint="default"/>
        </w:rPr>
        <w:t>output_namelist.</w:t>
      </w:r>
      <w:r w:rsidR="002C265E">
        <w:t>dyn</w:t>
      </w:r>
      <w:r>
        <w:t>，注意文件的结尾部分，必须要有绿色框中的</w:t>
      </w:r>
      <w:r>
        <w:t>/</w:t>
      </w:r>
      <w:r>
        <w:t>符号。</w:t>
      </w:r>
    </w:p>
    <w:p w:rsidR="00E33B60" w:rsidRPr="002B0318" w:rsidRDefault="00E33B60" w:rsidP="004D5651">
      <w:pPr>
        <w:jc w:val="center"/>
        <w:rPr>
          <w:rFonts w:hint="default"/>
        </w:rPr>
      </w:pPr>
      <w:r>
        <w:rPr>
          <w:noProof/>
        </w:rPr>
        <w:lastRenderedPageBreak/>
        <w:drawing>
          <wp:inline distT="0" distB="0" distL="0" distR="0">
            <wp:extent cx="2838203" cy="2935354"/>
            <wp:effectExtent l="0" t="0" r="247" b="0"/>
            <wp:docPr id="5" name="图片 2" descr="E:\Huawei\HPC-openEuler_verified\nemo\nemo3.6-output_namelist.c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uawei\HPC-openEuler_verified\nemo\nemo3.6-output_namelist.cfg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t="8836" r="45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203" cy="293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B60" w:rsidRPr="006079FC" w:rsidRDefault="00E33B60" w:rsidP="00784390">
      <w:pPr>
        <w:rPr>
          <w:rFonts w:hint="default"/>
        </w:rPr>
      </w:pPr>
      <w:r w:rsidRPr="006079FC">
        <w:t>当</w:t>
      </w:r>
      <w:r w:rsidRPr="006079FC">
        <w:t>NEMO</w:t>
      </w:r>
      <w:r w:rsidRPr="006079FC">
        <w:t>生成的日志“</w:t>
      </w:r>
      <w:r w:rsidRPr="006079FC">
        <w:t>ocean.output</w:t>
      </w:r>
      <w:r w:rsidRPr="006079FC">
        <w:t>”的结尾处出现如下图所示内容时，表示</w:t>
      </w:r>
      <w:r w:rsidRPr="006079FC">
        <w:t>NEMO</w:t>
      </w:r>
      <w:r w:rsidRPr="006079FC">
        <w:t>程序运行正常结束。</w:t>
      </w:r>
    </w:p>
    <w:p w:rsidR="00E33B60" w:rsidRDefault="00E33B60" w:rsidP="004D5651">
      <w:pPr>
        <w:pStyle w:val="End"/>
        <w:jc w:val="center"/>
        <w:rPr>
          <w:rFonts w:hint="default"/>
        </w:rPr>
      </w:pPr>
      <w:r>
        <w:rPr>
          <w:noProof/>
        </w:rPr>
        <w:drawing>
          <wp:inline distT="0" distB="0" distL="0" distR="0">
            <wp:extent cx="4376057" cy="2541320"/>
            <wp:effectExtent l="0" t="0" r="5443" b="0"/>
            <wp:docPr id="4" name="图片 1" descr="E:\Huawei\HPC-openEuler_verified\nemo\nemo3.6-ocean.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uawei\HPC-openEuler_verified\nemo\nemo3.6-ocean.output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t="9895" r="4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057" cy="25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B60" w:rsidRDefault="00E33B60" w:rsidP="00E33B60">
      <w:pPr>
        <w:pStyle w:val="TableText"/>
        <w:ind w:left="1260" w:firstLine="420"/>
        <w:rPr>
          <w:rFonts w:hint="default"/>
        </w:rPr>
      </w:pPr>
      <w:r>
        <w:t>另外，运行完毕后，屏幕会输出调整</w:t>
      </w:r>
      <w:r>
        <w:t>XIOS</w:t>
      </w:r>
      <w:r>
        <w:t>输出参数提高保存效率的建议和计时</w:t>
      </w:r>
      <w:r w:rsidR="00511221">
        <w:t>，见下图</w:t>
      </w:r>
      <w:r>
        <w:t>。</w:t>
      </w:r>
    </w:p>
    <w:p w:rsidR="00E33B60" w:rsidRPr="006079FC" w:rsidRDefault="00E33B60" w:rsidP="004D5651">
      <w:pPr>
        <w:pStyle w:val="TableText"/>
        <w:ind w:left="1260" w:firstLine="420"/>
        <w:jc w:val="center"/>
        <w:rPr>
          <w:rFonts w:hint="default"/>
        </w:rPr>
      </w:pPr>
      <w:r>
        <w:rPr>
          <w:noProof/>
          <w:snapToGrid/>
        </w:rPr>
        <w:lastRenderedPageBreak/>
        <w:drawing>
          <wp:inline distT="0" distB="0" distL="0" distR="0">
            <wp:extent cx="4852245" cy="2464129"/>
            <wp:effectExtent l="0" t="0" r="5505" b="0"/>
            <wp:docPr id="8" name="图片 3" descr="E:\Huawei\HPC-openEuler_verified\nemo\nemo_arm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Huawei\HPC-openEuler_verified\nemo\nemo_arm6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t="10162" r="7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245" cy="246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B60" w:rsidRPr="00EC13E3" w:rsidRDefault="00E33B60" w:rsidP="00E33B60">
      <w:pPr>
        <w:pStyle w:val="End"/>
        <w:rPr>
          <w:rFonts w:hint="default"/>
          <w:b w:val="0"/>
        </w:rPr>
      </w:pPr>
      <w:r w:rsidRPr="00EC13E3">
        <w:rPr>
          <w:b w:val="0"/>
        </w:rPr>
        <w:t>----</w:t>
      </w:r>
      <w:r w:rsidRPr="00EC13E3">
        <w:rPr>
          <w:b w:val="0"/>
        </w:rPr>
        <w:t>结束</w:t>
      </w:r>
    </w:p>
    <w:p w:rsidR="00E33B60" w:rsidRPr="004347A8" w:rsidRDefault="00E33B60" w:rsidP="00E33B60">
      <w:pPr>
        <w:rPr>
          <w:rFonts w:hint="default"/>
        </w:rPr>
        <w:sectPr w:rsidR="00E33B60" w:rsidRPr="004347A8">
          <w:headerReference w:type="even" r:id="rId32"/>
          <w:headerReference w:type="default" r:id="rId33"/>
          <w:footerReference w:type="even" r:id="rId34"/>
          <w:footerReference w:type="default" r:id="rId35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BA2949" w:rsidRDefault="00EE00CF" w:rsidP="002A1945">
      <w:pPr>
        <w:pStyle w:val="1"/>
        <w:pBdr>
          <w:bottom w:val="single" w:sz="12" w:space="0" w:color="auto"/>
        </w:pBdr>
        <w:rPr>
          <w:rFonts w:hint="default"/>
        </w:rPr>
      </w:pPr>
      <w:bookmarkStart w:id="30" w:name="_Toc108257007"/>
      <w:bookmarkEnd w:id="25"/>
      <w:r>
        <w:lastRenderedPageBreak/>
        <w:t>测试结果</w:t>
      </w:r>
      <w:bookmarkEnd w:id="30"/>
    </w:p>
    <w:p w:rsidR="00BA2949" w:rsidRDefault="00DA1F08" w:rsidP="00BA2949">
      <w:pPr>
        <w:pStyle w:val="21"/>
        <w:rPr>
          <w:rFonts w:hint="default"/>
          <w:lang w:eastAsia="zh-CN"/>
        </w:rPr>
      </w:pPr>
      <w:bookmarkStart w:id="31" w:name="_Toc108257008"/>
      <w:r>
        <w:rPr>
          <w:lang w:eastAsia="zh-CN"/>
        </w:rPr>
        <w:t>测试</w:t>
      </w:r>
      <w:r>
        <w:rPr>
          <w:rFonts w:hint="default"/>
          <w:lang w:eastAsia="zh-CN"/>
        </w:rPr>
        <w:t>数据</w:t>
      </w:r>
      <w:bookmarkEnd w:id="31"/>
    </w:p>
    <w:p w:rsidR="003438CB" w:rsidRDefault="003438CB" w:rsidP="003438CB">
      <w:pPr>
        <w:pStyle w:val="31"/>
        <w:rPr>
          <w:rFonts w:hint="default"/>
        </w:rPr>
      </w:pPr>
      <w:bookmarkStart w:id="32" w:name="_Toc108257009"/>
      <w:r>
        <w:t>测试</w:t>
      </w:r>
      <w:r w:rsidR="005D76B3">
        <w:t>截图</w:t>
      </w:r>
      <w:bookmarkEnd w:id="32"/>
    </w:p>
    <w:p w:rsidR="00595593" w:rsidRDefault="00595593" w:rsidP="00595593">
      <w:pPr>
        <w:rPr>
          <w:rFonts w:hint="default"/>
        </w:rPr>
      </w:pPr>
      <w:r>
        <w:t>可使用命令</w:t>
      </w:r>
      <w:r>
        <w:t>lscpu</w:t>
      </w:r>
      <w:r>
        <w:t>查询</w:t>
      </w:r>
      <w:r>
        <w:t>CPU</w:t>
      </w:r>
      <w:r>
        <w:t>硬件参数；</w:t>
      </w:r>
    </w:p>
    <w:p w:rsidR="00595593" w:rsidRPr="00E35297" w:rsidRDefault="00595593" w:rsidP="00595593">
      <w:pPr>
        <w:rPr>
          <w:rFonts w:hint="default"/>
        </w:rPr>
      </w:pPr>
      <w:r>
        <w:t>可使用命令</w:t>
      </w:r>
      <w:r>
        <w:t xml:space="preserve">free </w:t>
      </w:r>
      <w:r w:rsidR="00FE6C7C">
        <w:t>-</w:t>
      </w:r>
      <w:r>
        <w:t>g</w:t>
      </w:r>
      <w:r>
        <w:t>查询内存参数；</w:t>
      </w:r>
    </w:p>
    <w:p w:rsidR="00595593" w:rsidRDefault="00595593" w:rsidP="00595593">
      <w:pPr>
        <w:rPr>
          <w:rFonts w:hint="default"/>
        </w:rPr>
      </w:pPr>
      <w:r>
        <w:t>可使用命令</w:t>
      </w:r>
      <w:r>
        <w:t>ethtool ethX (ethX</w:t>
      </w:r>
      <w:r>
        <w:t>表示网卡编号，可使用</w:t>
      </w:r>
      <w:r>
        <w:t xml:space="preserve">ifconfig </w:t>
      </w:r>
      <w:r w:rsidR="00FE6C7C">
        <w:t>-</w:t>
      </w:r>
      <w:r>
        <w:t>a</w:t>
      </w:r>
      <w:r>
        <w:t>命令查询</w:t>
      </w:r>
      <w:r>
        <w:t>)</w:t>
      </w:r>
      <w:r>
        <w:t>查询网卡带宽等参数。</w:t>
      </w:r>
    </w:p>
    <w:p w:rsidR="009E2F39" w:rsidRDefault="002F097E" w:rsidP="00595593">
      <w:pPr>
        <w:rPr>
          <w:rFonts w:hint="default"/>
        </w:rPr>
      </w:pPr>
      <w:r w:rsidRPr="00CF7E4C">
        <w:rPr>
          <w:rFonts w:hint="default"/>
        </w:rPr>
        <w:t xml:space="preserve">Kunpeng 920 </w:t>
      </w:r>
      <w:r w:rsidRPr="00CF7E4C">
        <w:t>&amp;&amp;</w:t>
      </w:r>
      <w:r w:rsidRPr="00CF7E4C">
        <w:rPr>
          <w:rFonts w:hint="default"/>
        </w:rPr>
        <w:t>openEuler 20.03 SP3</w:t>
      </w:r>
      <w:r w:rsidR="00276DEA" w:rsidRPr="00CF7E4C">
        <w:t>：</w:t>
      </w:r>
    </w:p>
    <w:p w:rsidR="00595593" w:rsidRDefault="00595593" w:rsidP="0040203D">
      <w:pPr>
        <w:ind w:firstLine="480"/>
        <w:jc w:val="center"/>
        <w:rPr>
          <w:rFonts w:hint="default"/>
        </w:rPr>
      </w:pPr>
      <w:r>
        <w:rPr>
          <w:noProof/>
        </w:rPr>
        <w:drawing>
          <wp:inline distT="0" distB="0" distL="0" distR="0">
            <wp:extent cx="4843339" cy="2796639"/>
            <wp:effectExtent l="0" t="0" r="0" b="0"/>
            <wp:docPr id="13" name="图片 4" descr="C:\Users\Administrator\Desktop\Kunpeng_Hardware\2022-06-21 08-45-25 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Kunpeng_Hardware\2022-06-21 08-45-25 的屏幕截图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t="21580" r="2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339" cy="279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593" w:rsidRDefault="00595593" w:rsidP="00595593">
      <w:pPr>
        <w:ind w:firstLine="480"/>
        <w:jc w:val="center"/>
        <w:rPr>
          <w:rFonts w:hint="default"/>
        </w:rPr>
      </w:pPr>
      <w:r>
        <w:t>图</w:t>
      </w:r>
      <w:r>
        <w:t>1 CPU</w:t>
      </w:r>
      <w:r>
        <w:t>硬件参数查询结果</w:t>
      </w:r>
    </w:p>
    <w:p w:rsidR="00595593" w:rsidRPr="00D903CE" w:rsidRDefault="00595593" w:rsidP="0040203D">
      <w:pPr>
        <w:ind w:firstLine="480"/>
        <w:jc w:val="center"/>
        <w:rPr>
          <w:rFonts w:hint="default"/>
        </w:rPr>
      </w:pPr>
      <w:r>
        <w:rPr>
          <w:noProof/>
        </w:rPr>
        <w:drawing>
          <wp:inline distT="0" distB="0" distL="0" distR="0">
            <wp:extent cx="3940834" cy="558140"/>
            <wp:effectExtent l="0" t="0" r="2516" b="0"/>
            <wp:docPr id="14" name="图片 5" descr="C:\Users\Administrator\Desktop\Kunpeng_Hardware\2022-06-21 08-48-50 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Kunpeng_Hardware\2022-06-21 08-48-50 的屏幕截图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t="7534" r="41457" b="80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51" cy="55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593" w:rsidRDefault="00595593" w:rsidP="00595593">
      <w:pPr>
        <w:ind w:firstLine="480"/>
        <w:jc w:val="center"/>
        <w:rPr>
          <w:rFonts w:hint="default"/>
        </w:rPr>
      </w:pPr>
      <w:r>
        <w:t>图</w:t>
      </w:r>
      <w:r>
        <w:t xml:space="preserve">2 </w:t>
      </w:r>
      <w:r>
        <w:t>内存参数查询结果</w:t>
      </w:r>
    </w:p>
    <w:p w:rsidR="00595593" w:rsidRDefault="00595593" w:rsidP="00595593">
      <w:pPr>
        <w:ind w:firstLine="480"/>
        <w:rPr>
          <w:rFonts w:hint="default"/>
        </w:rPr>
      </w:pPr>
      <w:r>
        <w:rPr>
          <w:noProof/>
        </w:rPr>
        <w:lastRenderedPageBreak/>
        <w:drawing>
          <wp:inline distT="0" distB="0" distL="0" distR="0">
            <wp:extent cx="3414156" cy="3579469"/>
            <wp:effectExtent l="0" t="0" r="0" b="0"/>
            <wp:docPr id="15" name="图片 6" descr="C:\Users\Administrator\Desktop\Kunpeng_Hardware\2022-06-21 09-06-42 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Kunpeng_Hardware\2022-06-21 09-06-42 的屏幕截图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t="10270" r="38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257" cy="3581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593" w:rsidRDefault="00595593" w:rsidP="00595593">
      <w:pPr>
        <w:ind w:firstLine="480"/>
        <w:jc w:val="center"/>
        <w:rPr>
          <w:rFonts w:hint="default"/>
        </w:rPr>
      </w:pPr>
      <w:r>
        <w:t>图</w:t>
      </w:r>
      <w:r>
        <w:t xml:space="preserve">3 </w:t>
      </w:r>
      <w:r>
        <w:t>网卡物理参数查询结果</w:t>
      </w:r>
    </w:p>
    <w:p w:rsidR="00595593" w:rsidRPr="00595593" w:rsidRDefault="00595593" w:rsidP="00595593">
      <w:pPr>
        <w:rPr>
          <w:rFonts w:hint="default"/>
        </w:rPr>
      </w:pPr>
      <w:r>
        <w:t>运行算例显示如下图：</w:t>
      </w:r>
    </w:p>
    <w:p w:rsidR="003438CB" w:rsidRDefault="00AD1148" w:rsidP="00B80888">
      <w:pPr>
        <w:ind w:left="0"/>
        <w:jc w:val="center"/>
        <w:rPr>
          <w:rFonts w:hint="default"/>
        </w:rPr>
      </w:pPr>
      <w:r>
        <w:rPr>
          <w:noProof/>
        </w:rPr>
        <w:drawing>
          <wp:inline distT="0" distB="0" distL="0" distR="0">
            <wp:extent cx="5676405" cy="2933205"/>
            <wp:effectExtent l="0" t="0" r="495" b="0"/>
            <wp:docPr id="10" name="图片 1" descr="C:\Users\Administrator\Desktop\mycase\nemo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ycase\nemo_run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t="7664" r="7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405" cy="293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8F6" w:rsidRPr="00771B64" w:rsidRDefault="002728F6" w:rsidP="00084D51">
      <w:pPr>
        <w:ind w:left="420" w:firstLine="420"/>
        <w:rPr>
          <w:rFonts w:hint="default"/>
        </w:rPr>
      </w:pPr>
    </w:p>
    <w:p w:rsidR="002728F6" w:rsidRDefault="002728F6" w:rsidP="00084D51">
      <w:pPr>
        <w:ind w:left="420" w:firstLine="420"/>
        <w:rPr>
          <w:rFonts w:hint="default"/>
        </w:rPr>
      </w:pPr>
    </w:p>
    <w:p w:rsidR="002728F6" w:rsidRDefault="002728F6" w:rsidP="00084D51">
      <w:pPr>
        <w:ind w:left="420" w:firstLine="420"/>
        <w:rPr>
          <w:rFonts w:hint="default"/>
        </w:rPr>
      </w:pPr>
    </w:p>
    <w:p w:rsidR="002728F6" w:rsidRDefault="002728F6" w:rsidP="00084D51">
      <w:pPr>
        <w:ind w:left="420" w:firstLine="420"/>
        <w:rPr>
          <w:rFonts w:hint="default"/>
        </w:rPr>
      </w:pPr>
    </w:p>
    <w:p w:rsidR="002728F6" w:rsidRDefault="002728F6" w:rsidP="00084D51">
      <w:pPr>
        <w:ind w:left="420" w:firstLine="420"/>
        <w:rPr>
          <w:rFonts w:hint="default"/>
        </w:rPr>
      </w:pPr>
    </w:p>
    <w:p w:rsidR="000F1682" w:rsidRDefault="00B73644" w:rsidP="007F02E3">
      <w:pPr>
        <w:rPr>
          <w:rFonts w:hint="default"/>
        </w:rPr>
      </w:pPr>
      <w:r>
        <w:lastRenderedPageBreak/>
        <w:t xml:space="preserve">AMD </w:t>
      </w:r>
      <w:r w:rsidR="00081B2F">
        <w:t>Ryzen 7 3800X</w:t>
      </w:r>
      <w:r>
        <w:t xml:space="preserve"> &amp;&amp; Ubuntu 20.04</w:t>
      </w:r>
      <w:r w:rsidR="00081B2F">
        <w:t>.4</w:t>
      </w:r>
      <w:r>
        <w:t>:</w:t>
      </w:r>
    </w:p>
    <w:p w:rsidR="007F02E3" w:rsidRDefault="007F02E3" w:rsidP="00207D91">
      <w:pPr>
        <w:ind w:firstLine="480"/>
        <w:jc w:val="center"/>
        <w:rPr>
          <w:rFonts w:hint="default"/>
        </w:rPr>
      </w:pPr>
      <w:r>
        <w:rPr>
          <w:noProof/>
        </w:rPr>
        <w:drawing>
          <wp:inline distT="0" distB="0" distL="0" distR="0">
            <wp:extent cx="3992409" cy="2731324"/>
            <wp:effectExtent l="0" t="0" r="8091" b="0"/>
            <wp:docPr id="16" name="图片 1" descr="C:\Users\Administrator\Desktop\X86_hardware\2022-06-21 09-12-34 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X86_hardware\2022-06-21 09-12-34 的屏幕截图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t="16384" r="17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409" cy="2731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E3" w:rsidRDefault="007F02E3" w:rsidP="007F02E3">
      <w:pPr>
        <w:ind w:firstLine="480"/>
        <w:jc w:val="center"/>
        <w:rPr>
          <w:rFonts w:hint="default"/>
        </w:rPr>
      </w:pPr>
      <w:r>
        <w:t>图</w:t>
      </w:r>
      <w:r>
        <w:t>4 CPU</w:t>
      </w:r>
      <w:r>
        <w:t>硬件参数查询结果</w:t>
      </w:r>
    </w:p>
    <w:p w:rsidR="007F02E3" w:rsidRDefault="007F02E3" w:rsidP="00207D91">
      <w:pPr>
        <w:ind w:firstLine="480"/>
        <w:jc w:val="center"/>
        <w:rPr>
          <w:rFonts w:hint="default"/>
        </w:rPr>
      </w:pPr>
      <w:r>
        <w:rPr>
          <w:noProof/>
        </w:rPr>
        <w:drawing>
          <wp:inline distT="0" distB="0" distL="0" distR="0">
            <wp:extent cx="4623214" cy="698932"/>
            <wp:effectExtent l="0" t="0" r="0" b="0"/>
            <wp:docPr id="17" name="图片 2" descr="C:\Users\Administrator\Desktop\X86_hardware\2022-06-21 09-12-46 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X86_hardware\2022-06-21 09-12-46 的屏幕截图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t="77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38" cy="699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E3" w:rsidRDefault="007F02E3" w:rsidP="007F02E3">
      <w:pPr>
        <w:ind w:firstLine="480"/>
        <w:jc w:val="center"/>
        <w:rPr>
          <w:rFonts w:hint="default"/>
        </w:rPr>
      </w:pPr>
      <w:r>
        <w:t>图</w:t>
      </w:r>
      <w:r>
        <w:t xml:space="preserve">5 </w:t>
      </w:r>
      <w:r>
        <w:t>内存参数查询结果</w:t>
      </w:r>
    </w:p>
    <w:p w:rsidR="007F02E3" w:rsidRPr="00E35297" w:rsidRDefault="007F02E3" w:rsidP="007F02E3">
      <w:pPr>
        <w:ind w:firstLine="480"/>
        <w:jc w:val="center"/>
        <w:rPr>
          <w:rFonts w:hint="default"/>
        </w:rPr>
      </w:pPr>
      <w:r>
        <w:rPr>
          <w:noProof/>
        </w:rPr>
        <w:drawing>
          <wp:inline distT="0" distB="0" distL="0" distR="0">
            <wp:extent cx="3811980" cy="2594759"/>
            <wp:effectExtent l="0" t="0" r="0" b="0"/>
            <wp:docPr id="18" name="图片 3" descr="C:\Users\Administrator\Desktop\X86_hardware\2022-06-21 09-15-03 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X86_hardware\2022-06-21 09-15-03 的屏幕截图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t="13465" r="13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80" cy="259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E3" w:rsidRDefault="007F02E3" w:rsidP="007F02E3">
      <w:pPr>
        <w:ind w:firstLine="480"/>
        <w:jc w:val="center"/>
        <w:rPr>
          <w:rFonts w:hint="default"/>
        </w:rPr>
      </w:pPr>
      <w:r>
        <w:t>图</w:t>
      </w:r>
      <w:r>
        <w:t xml:space="preserve">6 </w:t>
      </w:r>
      <w:r>
        <w:t>网卡物理参数查询结果</w:t>
      </w:r>
    </w:p>
    <w:p w:rsidR="00207D91" w:rsidRDefault="00207D91" w:rsidP="007F02E3">
      <w:pPr>
        <w:ind w:firstLine="480"/>
        <w:jc w:val="center"/>
        <w:rPr>
          <w:rFonts w:hint="default"/>
        </w:rPr>
      </w:pPr>
    </w:p>
    <w:p w:rsidR="00207D91" w:rsidRDefault="00207D91" w:rsidP="007F02E3">
      <w:pPr>
        <w:ind w:firstLine="480"/>
        <w:jc w:val="center"/>
        <w:rPr>
          <w:rFonts w:hint="default"/>
        </w:rPr>
      </w:pPr>
    </w:p>
    <w:p w:rsidR="00207D91" w:rsidRDefault="00207D91" w:rsidP="007F02E3">
      <w:pPr>
        <w:ind w:firstLine="480"/>
        <w:jc w:val="center"/>
        <w:rPr>
          <w:rFonts w:hint="default"/>
        </w:rPr>
      </w:pPr>
    </w:p>
    <w:p w:rsidR="00D949C6" w:rsidRDefault="00D949C6" w:rsidP="007F02E3">
      <w:pPr>
        <w:ind w:firstLine="480"/>
        <w:jc w:val="center"/>
        <w:rPr>
          <w:rFonts w:hint="default"/>
        </w:rPr>
      </w:pPr>
    </w:p>
    <w:p w:rsidR="00D01896" w:rsidRPr="00595593" w:rsidRDefault="00207D91" w:rsidP="00D01896">
      <w:pPr>
        <w:rPr>
          <w:rFonts w:hint="default"/>
        </w:rPr>
      </w:pPr>
      <w:r>
        <w:lastRenderedPageBreak/>
        <w:t>运行算例显示如下图</w:t>
      </w:r>
      <w:r w:rsidR="00D01896">
        <w:t>：</w:t>
      </w:r>
    </w:p>
    <w:p w:rsidR="000F1682" w:rsidRDefault="00207D91" w:rsidP="002728F6">
      <w:pPr>
        <w:ind w:left="0"/>
        <w:jc w:val="center"/>
        <w:rPr>
          <w:rFonts w:hint="default"/>
        </w:rPr>
      </w:pPr>
      <w:r>
        <w:rPr>
          <w:noProof/>
        </w:rPr>
        <w:drawing>
          <wp:inline distT="0" distB="0" distL="0" distR="0">
            <wp:extent cx="4998275" cy="3196452"/>
            <wp:effectExtent l="19050" t="0" r="0" b="0"/>
            <wp:docPr id="11" name="图片 2" descr="C:\Users\Administrator\Desktop\mycase\2022-07-09 10-19-21 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mycase\2022-07-09 10-19-21 的屏幕截图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1940" t="9335" r="2813" b="10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36" cy="319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D91" w:rsidRPr="00207D91" w:rsidRDefault="00207D91" w:rsidP="002728F6">
      <w:pPr>
        <w:ind w:left="0"/>
        <w:jc w:val="center"/>
        <w:rPr>
          <w:rFonts w:hint="default"/>
        </w:rPr>
      </w:pPr>
    </w:p>
    <w:p w:rsidR="00CF2C73" w:rsidRDefault="00CF2C73" w:rsidP="007F02E3">
      <w:pPr>
        <w:pStyle w:val="31"/>
        <w:rPr>
          <w:rFonts w:hint="default"/>
        </w:rPr>
      </w:pPr>
      <w:bookmarkStart w:id="33" w:name="_Toc108257010"/>
      <w:r>
        <w:t>单节点测试数据</w:t>
      </w:r>
      <w:bookmarkEnd w:id="33"/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981"/>
        <w:gridCol w:w="2160"/>
        <w:gridCol w:w="873"/>
        <w:gridCol w:w="1587"/>
        <w:gridCol w:w="1713"/>
        <w:gridCol w:w="1541"/>
      </w:tblGrid>
      <w:tr w:rsidR="00CF2C73" w:rsidRPr="00325E31" w:rsidTr="00002B54">
        <w:trPr>
          <w:cantSplit/>
          <w:jc w:val="center"/>
        </w:trPr>
        <w:tc>
          <w:tcPr>
            <w:tcW w:w="10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F2C73" w:rsidRPr="00325E31" w:rsidRDefault="00CF2C73" w:rsidP="007D3DB1">
            <w:pPr>
              <w:pStyle w:val="End"/>
              <w:widowControl w:val="0"/>
              <w:ind w:left="0"/>
              <w:jc w:val="center"/>
              <w:rPr>
                <w:rFonts w:ascii="黑体" w:eastAsia="黑体" w:hAnsi="黑体" w:hint="default"/>
                <w:b w:val="0"/>
                <w:color w:val="000000" w:themeColor="text1"/>
              </w:rPr>
            </w:pPr>
            <w:r w:rsidRPr="00325E31">
              <w:rPr>
                <w:rFonts w:ascii="黑体" w:eastAsia="黑体" w:hAnsi="黑体"/>
                <w:b w:val="0"/>
                <w:color w:val="000000" w:themeColor="text1"/>
              </w:rPr>
              <w:t>硬件</w:t>
            </w:r>
            <w:r w:rsidRPr="00325E31">
              <w:rPr>
                <w:rFonts w:ascii="黑体" w:eastAsia="黑体" w:hAnsi="黑体" w:hint="default"/>
                <w:b w:val="0"/>
                <w:color w:val="000000" w:themeColor="text1"/>
              </w:rPr>
              <w:t>平台</w:t>
            </w:r>
          </w:p>
        </w:tc>
        <w:tc>
          <w:tcPr>
            <w:tcW w:w="10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F2C73" w:rsidRPr="00325E31" w:rsidRDefault="00CF2C73" w:rsidP="007D3DB1">
            <w:pPr>
              <w:pStyle w:val="End"/>
              <w:widowControl w:val="0"/>
              <w:ind w:left="0"/>
              <w:jc w:val="center"/>
              <w:rPr>
                <w:rFonts w:ascii="黑体" w:eastAsia="黑体" w:hAnsi="黑体" w:hint="default"/>
                <w:b w:val="0"/>
                <w:color w:val="000000" w:themeColor="text1"/>
              </w:rPr>
            </w:pPr>
            <w:r w:rsidRPr="00325E31">
              <w:rPr>
                <w:rFonts w:ascii="黑体" w:eastAsia="黑体" w:hAnsi="黑体"/>
                <w:b w:val="0"/>
                <w:color w:val="000000" w:themeColor="text1"/>
              </w:rPr>
              <w:t>O</w:t>
            </w:r>
            <w:r w:rsidRPr="00325E31">
              <w:rPr>
                <w:rFonts w:ascii="黑体" w:eastAsia="黑体" w:hAnsi="黑体" w:hint="default"/>
                <w:b w:val="0"/>
                <w:color w:val="000000" w:themeColor="text1"/>
              </w:rPr>
              <w:t>S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F2C73" w:rsidRPr="00325E31" w:rsidRDefault="00CF2C73" w:rsidP="007D3DB1">
            <w:pPr>
              <w:pStyle w:val="End"/>
              <w:widowControl w:val="0"/>
              <w:ind w:left="0"/>
              <w:jc w:val="center"/>
              <w:rPr>
                <w:rFonts w:ascii="黑体" w:eastAsia="黑体" w:hAnsi="黑体" w:hint="default"/>
                <w:b w:val="0"/>
                <w:color w:val="000000" w:themeColor="text1"/>
              </w:rPr>
            </w:pPr>
            <w:r w:rsidRPr="00325E31">
              <w:rPr>
                <w:rFonts w:ascii="黑体" w:eastAsia="黑体" w:hAnsi="黑体"/>
                <w:b w:val="0"/>
                <w:color w:val="000000" w:themeColor="text1"/>
              </w:rPr>
              <w:t>节点数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F2C73" w:rsidRPr="00325E31" w:rsidRDefault="00CF2C73" w:rsidP="007D3DB1">
            <w:pPr>
              <w:pStyle w:val="End"/>
              <w:widowControl w:val="0"/>
              <w:ind w:left="0"/>
              <w:jc w:val="center"/>
              <w:rPr>
                <w:rFonts w:ascii="黑体" w:eastAsia="黑体" w:hAnsi="黑体" w:hint="default"/>
                <w:b w:val="0"/>
                <w:color w:val="000000" w:themeColor="text1"/>
              </w:rPr>
            </w:pPr>
            <w:r w:rsidRPr="00325E31">
              <w:rPr>
                <w:rFonts w:ascii="黑体" w:eastAsia="黑体" w:hAnsi="黑体"/>
                <w:b w:val="0"/>
                <w:color w:val="000000" w:themeColor="text1"/>
              </w:rPr>
              <w:t>核数</w:t>
            </w:r>
          </w:p>
        </w:tc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F2C73" w:rsidRPr="00325E31" w:rsidRDefault="00CF2C73" w:rsidP="007D3DB1">
            <w:pPr>
              <w:pStyle w:val="End"/>
              <w:widowControl w:val="0"/>
              <w:ind w:left="0"/>
              <w:jc w:val="center"/>
              <w:rPr>
                <w:rFonts w:ascii="黑体" w:eastAsia="黑体" w:hAnsi="黑体" w:hint="default"/>
                <w:b w:val="0"/>
                <w:color w:val="000000" w:themeColor="text1"/>
              </w:rPr>
            </w:pPr>
            <w:r w:rsidRPr="00325E31">
              <w:rPr>
                <w:rFonts w:ascii="黑体" w:eastAsia="黑体" w:hAnsi="黑体"/>
                <w:b w:val="0"/>
                <w:color w:val="000000" w:themeColor="text1"/>
              </w:rPr>
              <w:t>测试</w:t>
            </w:r>
            <w:r w:rsidRPr="00325E31">
              <w:rPr>
                <w:rFonts w:ascii="黑体" w:eastAsia="黑体" w:hAnsi="黑体" w:hint="default"/>
                <w:b w:val="0"/>
                <w:color w:val="000000" w:themeColor="text1"/>
              </w:rPr>
              <w:t>结果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F2C73" w:rsidRPr="00325E31" w:rsidRDefault="00CF2C73" w:rsidP="007D3DB1">
            <w:pPr>
              <w:pStyle w:val="End"/>
              <w:widowControl w:val="0"/>
              <w:ind w:left="0"/>
              <w:jc w:val="center"/>
              <w:rPr>
                <w:rFonts w:ascii="黑体" w:eastAsia="黑体" w:hAnsi="黑体" w:hint="default"/>
                <w:b w:val="0"/>
                <w:color w:val="000000" w:themeColor="text1"/>
              </w:rPr>
            </w:pPr>
            <w:r w:rsidRPr="00325E31">
              <w:rPr>
                <w:rFonts w:ascii="黑体" w:eastAsia="黑体" w:hAnsi="黑体"/>
                <w:b w:val="0"/>
                <w:color w:val="000000" w:themeColor="text1"/>
              </w:rPr>
              <w:t>备注</w:t>
            </w:r>
          </w:p>
        </w:tc>
      </w:tr>
      <w:tr w:rsidR="00CF2C73" w:rsidRPr="00671F54" w:rsidTr="00002B54">
        <w:trPr>
          <w:cantSplit/>
          <w:trHeight w:val="778"/>
          <w:jc w:val="center"/>
        </w:trPr>
        <w:tc>
          <w:tcPr>
            <w:tcW w:w="10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CF2C73" w:rsidRPr="00671F54" w:rsidRDefault="009F4419" w:rsidP="000D49CC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ARM</w:t>
            </w:r>
            <w:r w:rsidR="000D49CC"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&amp;&amp;</w:t>
            </w:r>
            <w:r w:rsidR="002F097E"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Kunpeng 920</w:t>
            </w:r>
          </w:p>
        </w:tc>
        <w:tc>
          <w:tcPr>
            <w:tcW w:w="10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CF2C73" w:rsidRPr="00671F54" w:rsidRDefault="00DF5285" w:rsidP="007D3DB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openEuler 20</w:t>
            </w:r>
            <w:r w:rsidRPr="00671F54"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.</w:t>
            </w: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0</w:t>
            </w:r>
            <w:r w:rsidRPr="00671F54"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3</w:t>
            </w: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 xml:space="preserve"> SP3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CF2C73" w:rsidRPr="00671F54" w:rsidRDefault="00CF2C73" w:rsidP="007D3DB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CF2C73" w:rsidRPr="00671F54" w:rsidRDefault="00E86F94" w:rsidP="007D3DB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16</w:t>
            </w:r>
          </w:p>
        </w:tc>
        <w:tc>
          <w:tcPr>
            <w:tcW w:w="86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CF2C73" w:rsidRPr="00002B54" w:rsidRDefault="00114808" w:rsidP="007D3DB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 w:rsidRPr="00002B54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real</w:t>
            </w:r>
            <w:r w:rsidR="00CF2C73" w:rsidRPr="00002B54"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:</w:t>
            </w:r>
          </w:p>
          <w:p w:rsidR="00CF2C73" w:rsidRPr="00671F54" w:rsidRDefault="00A268ED" w:rsidP="007D3DB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 xml:space="preserve">23.896 </w:t>
            </w:r>
            <w:r w:rsidR="00114808" w:rsidRPr="00002B54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s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CF2C73" w:rsidRPr="00671F54" w:rsidRDefault="00FA79C5" w:rsidP="007D3DB1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16</w:t>
            </w:r>
            <w:r w:rsidR="00792233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进</w:t>
            </w:r>
            <w:r w:rsidR="00CF2C73" w:rsidRPr="00671F54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程</w:t>
            </w:r>
          </w:p>
        </w:tc>
      </w:tr>
      <w:tr w:rsidR="00097434" w:rsidRPr="00671F54" w:rsidTr="00002B54">
        <w:trPr>
          <w:cantSplit/>
          <w:trHeight w:val="778"/>
          <w:jc w:val="center"/>
        </w:trPr>
        <w:tc>
          <w:tcPr>
            <w:tcW w:w="10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097434" w:rsidRPr="00325E31" w:rsidRDefault="00097434" w:rsidP="00635EC4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X86&amp;&amp;</w:t>
            </w: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 xml:space="preserve">AMD </w:t>
            </w:r>
            <w:r w:rsidR="00207D91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 xml:space="preserve">Ryzen 7 </w:t>
            </w: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3800</w:t>
            </w:r>
            <w:r w:rsidR="00207D91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X</w:t>
            </w:r>
          </w:p>
        </w:tc>
        <w:tc>
          <w:tcPr>
            <w:tcW w:w="10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097434" w:rsidRPr="00325E31" w:rsidRDefault="00097434" w:rsidP="00635EC4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Ubuntu 20.04</w:t>
            </w:r>
            <w:r w:rsidR="00207D91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.4</w:t>
            </w:r>
          </w:p>
        </w:tc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097434" w:rsidRPr="00325E31" w:rsidRDefault="00097434" w:rsidP="00FF18B9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097434" w:rsidRPr="00325E31" w:rsidRDefault="00097434" w:rsidP="00FF18B9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16</w:t>
            </w:r>
          </w:p>
        </w:tc>
        <w:tc>
          <w:tcPr>
            <w:tcW w:w="86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097434" w:rsidRPr="00015484" w:rsidRDefault="00097434" w:rsidP="00FF18B9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real</w:t>
            </w:r>
            <w:r w:rsidRPr="00015484"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:</w:t>
            </w:r>
          </w:p>
          <w:p w:rsidR="00097434" w:rsidRPr="00325E31" w:rsidRDefault="007D47BD" w:rsidP="00FF18B9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36.852 s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097434" w:rsidRPr="00325E31" w:rsidRDefault="00097434" w:rsidP="00FF18B9">
            <w:pPr>
              <w:pStyle w:val="End"/>
              <w:widowControl w:val="0"/>
              <w:ind w:left="0"/>
              <w:jc w:val="center"/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</w:pPr>
            <w:r>
              <w:rPr>
                <w:rFonts w:ascii="微软雅黑" w:eastAsia="微软雅黑" w:hAnsi="微软雅黑" w:hint="default"/>
                <w:b w:val="0"/>
                <w:snapToGrid w:val="0"/>
                <w:color w:val="000000" w:themeColor="text1"/>
                <w:kern w:val="0"/>
              </w:rPr>
              <w:t>16</w:t>
            </w:r>
            <w:r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进</w:t>
            </w:r>
            <w:r w:rsidRPr="00671F54">
              <w:rPr>
                <w:rFonts w:ascii="微软雅黑" w:eastAsia="微软雅黑" w:hAnsi="微软雅黑"/>
                <w:b w:val="0"/>
                <w:snapToGrid w:val="0"/>
                <w:color w:val="000000" w:themeColor="text1"/>
                <w:kern w:val="0"/>
              </w:rPr>
              <w:t>程</w:t>
            </w:r>
          </w:p>
        </w:tc>
      </w:tr>
    </w:tbl>
    <w:p w:rsidR="008A5CF2" w:rsidRDefault="009E5D81" w:rsidP="009E5D81">
      <w:pPr>
        <w:pStyle w:val="21"/>
        <w:rPr>
          <w:rFonts w:hint="default"/>
          <w:lang w:eastAsia="zh-CN"/>
        </w:rPr>
      </w:pPr>
      <w:bookmarkStart w:id="34" w:name="_Toc108257011"/>
      <w:r>
        <w:rPr>
          <w:lang w:eastAsia="zh-CN"/>
        </w:rPr>
        <w:lastRenderedPageBreak/>
        <w:t>结果分析</w:t>
      </w:r>
      <w:bookmarkEnd w:id="34"/>
    </w:p>
    <w:p w:rsidR="00757230" w:rsidRPr="00CF7E4C" w:rsidRDefault="009E5D81" w:rsidP="00AF2DF4">
      <w:pPr>
        <w:pStyle w:val="31"/>
        <w:rPr>
          <w:rFonts w:hint="default"/>
        </w:rPr>
      </w:pPr>
      <w:bookmarkStart w:id="35" w:name="_Toc108257012"/>
      <w:r w:rsidRPr="00CF7E4C">
        <w:t>用例</w:t>
      </w:r>
      <w:r w:rsidR="00CF7E4C" w:rsidRPr="00CF7E4C">
        <w:t>GYRE</w:t>
      </w:r>
      <w:bookmarkEnd w:id="35"/>
    </w:p>
    <w:p w:rsidR="00757230" w:rsidRDefault="008E3E20" w:rsidP="00E965D9">
      <w:pPr>
        <w:ind w:left="0"/>
        <w:jc w:val="center"/>
        <w:rPr>
          <w:rFonts w:hint="default"/>
        </w:rPr>
      </w:pPr>
      <w:r w:rsidRPr="008E3E20">
        <w:rPr>
          <w:noProof/>
        </w:rPr>
        <w:drawing>
          <wp:inline distT="0" distB="0" distL="0" distR="0">
            <wp:extent cx="3726656" cy="3119438"/>
            <wp:effectExtent l="19050" t="0" r="26194" b="4762"/>
            <wp:docPr id="7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730945" w:rsidRPr="00A311C2" w:rsidRDefault="0026315B" w:rsidP="001E2D2F">
      <w:pPr>
        <w:rPr>
          <w:rFonts w:hint="default"/>
          <w:sz w:val="24"/>
        </w:rPr>
      </w:pPr>
      <w:r w:rsidRPr="00A311C2">
        <w:rPr>
          <w:sz w:val="24"/>
        </w:rPr>
        <w:t>测试结论：</w:t>
      </w:r>
    </w:p>
    <w:p w:rsidR="006C64AD" w:rsidRPr="00A311C2" w:rsidRDefault="006F1FD7" w:rsidP="006F555C">
      <w:pPr>
        <w:pStyle w:val="afff5"/>
        <w:numPr>
          <w:ilvl w:val="0"/>
          <w:numId w:val="36"/>
        </w:numPr>
        <w:ind w:firstLineChars="0"/>
        <w:rPr>
          <w:rFonts w:hint="default"/>
          <w:sz w:val="24"/>
        </w:rPr>
      </w:pPr>
      <w:r w:rsidRPr="00A311C2">
        <w:rPr>
          <w:sz w:val="24"/>
        </w:rPr>
        <w:t>NEMO</w:t>
      </w:r>
      <w:r w:rsidR="00C823C2" w:rsidRPr="00A311C2">
        <w:rPr>
          <w:sz w:val="24"/>
        </w:rPr>
        <w:t>-3.6</w:t>
      </w:r>
      <w:r w:rsidR="007E00C4" w:rsidRPr="00A311C2">
        <w:rPr>
          <w:sz w:val="24"/>
        </w:rPr>
        <w:t>在</w:t>
      </w:r>
      <w:r w:rsidR="001E37F0" w:rsidRPr="00A311C2">
        <w:rPr>
          <w:sz w:val="24"/>
        </w:rPr>
        <w:t>单</w:t>
      </w:r>
      <w:r w:rsidR="007E00C4" w:rsidRPr="00A311C2">
        <w:rPr>
          <w:sz w:val="24"/>
        </w:rPr>
        <w:t>节点规模下，</w:t>
      </w:r>
      <w:r w:rsidR="00075290" w:rsidRPr="00A311C2">
        <w:rPr>
          <w:sz w:val="24"/>
        </w:rPr>
        <w:t>Kunpeng</w:t>
      </w:r>
      <w:r w:rsidR="00075290" w:rsidRPr="00A311C2">
        <w:rPr>
          <w:rFonts w:hint="default"/>
          <w:sz w:val="24"/>
        </w:rPr>
        <w:t>920</w:t>
      </w:r>
      <w:r w:rsidR="00207D91">
        <w:rPr>
          <w:sz w:val="24"/>
        </w:rPr>
        <w:t xml:space="preserve"> </w:t>
      </w:r>
      <w:r w:rsidR="00BE49EB" w:rsidRPr="00A311C2">
        <w:rPr>
          <w:sz w:val="24"/>
        </w:rPr>
        <w:t>&amp;</w:t>
      </w:r>
      <w:r w:rsidR="00207D91">
        <w:rPr>
          <w:sz w:val="24"/>
        </w:rPr>
        <w:t xml:space="preserve"> </w:t>
      </w:r>
      <w:r w:rsidR="00BE49EB" w:rsidRPr="00A311C2">
        <w:rPr>
          <w:rFonts w:hint="default"/>
          <w:sz w:val="24"/>
        </w:rPr>
        <w:t>openEuler</w:t>
      </w:r>
      <w:r w:rsidR="00207D91">
        <w:rPr>
          <w:sz w:val="24"/>
        </w:rPr>
        <w:t>20.03 SP 3</w:t>
      </w:r>
      <w:r w:rsidR="00075290" w:rsidRPr="00A311C2">
        <w:rPr>
          <w:rFonts w:hint="default"/>
          <w:sz w:val="24"/>
        </w:rPr>
        <w:t>的计算</w:t>
      </w:r>
      <w:r w:rsidR="007E00C4" w:rsidRPr="00A311C2">
        <w:rPr>
          <w:rFonts w:hint="default"/>
          <w:sz w:val="24"/>
        </w:rPr>
        <w:t>性能</w:t>
      </w:r>
      <w:r w:rsidR="007E00C4" w:rsidRPr="00A311C2">
        <w:rPr>
          <w:sz w:val="24"/>
        </w:rPr>
        <w:t>比</w:t>
      </w:r>
      <w:r w:rsidR="00207D91" w:rsidRPr="00207D91">
        <w:rPr>
          <w:sz w:val="24"/>
        </w:rPr>
        <w:t>AMD Ryzen 7 3800X</w:t>
      </w:r>
      <w:r w:rsidR="005E0B03">
        <w:rPr>
          <w:sz w:val="24"/>
        </w:rPr>
        <w:t xml:space="preserve"> </w:t>
      </w:r>
      <w:r w:rsidR="00BE49EB" w:rsidRPr="00A311C2">
        <w:rPr>
          <w:sz w:val="24"/>
        </w:rPr>
        <w:t>&amp;</w:t>
      </w:r>
      <w:r w:rsidR="00207D91">
        <w:rPr>
          <w:sz w:val="24"/>
        </w:rPr>
        <w:t xml:space="preserve"> </w:t>
      </w:r>
      <w:r w:rsidR="005E0B03">
        <w:rPr>
          <w:sz w:val="24"/>
        </w:rPr>
        <w:t>Ubuntu</w:t>
      </w:r>
      <w:r w:rsidR="00207D91">
        <w:rPr>
          <w:sz w:val="24"/>
        </w:rPr>
        <w:t>20.04.4</w:t>
      </w:r>
      <w:r w:rsidR="007E00C4" w:rsidRPr="00A311C2">
        <w:rPr>
          <w:sz w:val="24"/>
        </w:rPr>
        <w:t>高</w:t>
      </w:r>
      <w:r w:rsidR="0007151A">
        <w:rPr>
          <w:sz w:val="24"/>
        </w:rPr>
        <w:t>54.</w:t>
      </w:r>
      <w:r w:rsidR="00D949C6">
        <w:rPr>
          <w:sz w:val="24"/>
        </w:rPr>
        <w:t>2</w:t>
      </w:r>
      <w:r w:rsidR="007E00C4" w:rsidRPr="00A311C2">
        <w:rPr>
          <w:rFonts w:hint="default"/>
          <w:sz w:val="24"/>
        </w:rPr>
        <w:t>%</w:t>
      </w:r>
      <w:r w:rsidR="00192E78" w:rsidRPr="00A311C2">
        <w:rPr>
          <w:sz w:val="24"/>
        </w:rPr>
        <w:t>。</w:t>
      </w:r>
    </w:p>
    <w:sectPr w:rsidR="006C64AD" w:rsidRPr="00A311C2" w:rsidSect="009C6EC9">
      <w:headerReference w:type="even" r:id="rId45"/>
      <w:headerReference w:type="default" r:id="rId46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897" w:rsidRDefault="00195897">
      <w:pPr>
        <w:rPr>
          <w:rFonts w:hint="default"/>
        </w:rPr>
      </w:pPr>
      <w:r>
        <w:separator/>
      </w:r>
    </w:p>
    <w:p w:rsidR="00195897" w:rsidRDefault="00195897">
      <w:pPr>
        <w:rPr>
          <w:rFonts w:hint="default"/>
        </w:rPr>
      </w:pPr>
    </w:p>
    <w:p w:rsidR="00195897" w:rsidRDefault="00195897">
      <w:pPr>
        <w:rPr>
          <w:rFonts w:hint="default"/>
        </w:rPr>
      </w:pPr>
    </w:p>
    <w:p w:rsidR="00195897" w:rsidRDefault="00195897">
      <w:pPr>
        <w:rPr>
          <w:rFonts w:hint="default"/>
        </w:rPr>
      </w:pPr>
    </w:p>
    <w:p w:rsidR="00195897" w:rsidRDefault="00195897">
      <w:pPr>
        <w:rPr>
          <w:rFonts w:hint="default"/>
        </w:rPr>
      </w:pPr>
    </w:p>
    <w:p w:rsidR="00195897" w:rsidRDefault="00195897">
      <w:pPr>
        <w:rPr>
          <w:rFonts w:hint="default"/>
        </w:rPr>
      </w:pPr>
    </w:p>
  </w:endnote>
  <w:endnote w:type="continuationSeparator" w:id="1">
    <w:p w:rsidR="00195897" w:rsidRDefault="00195897">
      <w:pPr>
        <w:rPr>
          <w:rFonts w:hint="default"/>
        </w:rPr>
      </w:pPr>
      <w:r>
        <w:continuationSeparator/>
      </w:r>
    </w:p>
    <w:p w:rsidR="00195897" w:rsidRDefault="00195897">
      <w:pPr>
        <w:rPr>
          <w:rFonts w:hint="default"/>
        </w:rPr>
      </w:pPr>
    </w:p>
    <w:p w:rsidR="00195897" w:rsidRDefault="00195897">
      <w:pPr>
        <w:rPr>
          <w:rFonts w:hint="default"/>
        </w:rPr>
      </w:pPr>
    </w:p>
    <w:p w:rsidR="00195897" w:rsidRDefault="00195897">
      <w:pPr>
        <w:rPr>
          <w:rFonts w:hint="default"/>
        </w:rPr>
      </w:pPr>
    </w:p>
    <w:p w:rsidR="00195897" w:rsidRDefault="00195897">
      <w:pPr>
        <w:rPr>
          <w:rFonts w:hint="default"/>
        </w:rPr>
      </w:pPr>
    </w:p>
    <w:p w:rsidR="00195897" w:rsidRDefault="00195897">
      <w:pPr>
        <w:rPr>
          <w:rFonts w:hint="default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3224"/>
      <w:gridCol w:w="3224"/>
      <w:gridCol w:w="3224"/>
    </w:tblGrid>
    <w:tr w:rsidR="007D3DB1">
      <w:trPr>
        <w:trHeight w:val="468"/>
      </w:trPr>
      <w:tc>
        <w:tcPr>
          <w:tcW w:w="3224" w:type="dxa"/>
          <w:vAlign w:val="center"/>
        </w:tcPr>
        <w:p w:rsidR="007D3DB1" w:rsidRDefault="004407A8">
          <w:pPr>
            <w:pStyle w:val="HeadingLeft"/>
            <w:rPr>
              <w:rFonts w:hint="default"/>
            </w:rPr>
          </w:pPr>
          <w:r>
            <w:fldChar w:fldCharType="begin"/>
          </w:r>
          <w:r w:rsidR="007D3DB1">
            <w:instrText xml:space="preserve">PAGE  </w:instrText>
          </w:r>
          <w:r>
            <w:fldChar w:fldCharType="separate"/>
          </w:r>
          <w:r w:rsidR="007D3DB1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7D3DB1" w:rsidRDefault="004407A8">
          <w:pPr>
            <w:pStyle w:val="HeadingMiddle"/>
          </w:pPr>
          <w:fldSimple w:instr=" DOCPROPERTY  ProprietaryDeclaration  \* MERGEFORMAT ">
            <w:r w:rsidR="007D3DB1">
              <w:rPr>
                <w:rFonts w:hint="eastAsia"/>
                <w:bCs/>
              </w:rPr>
              <w:t>华为专有和保密信息</w:t>
            </w:r>
            <w:r w:rsidR="007D3DB1" w:rsidRPr="006B03B4">
              <w:rPr>
                <w:rFonts w:hint="eastAsia"/>
              </w:rPr>
              <w:t>版权所有</w:t>
            </w:r>
            <w:r w:rsidR="007D3DB1" w:rsidRPr="006B03B4">
              <w:rPr>
                <w:rFonts w:hint="eastAsia"/>
              </w:rPr>
              <w:t xml:space="preserve"> © </w:t>
            </w:r>
            <w:r w:rsidR="007D3DB1" w:rsidRPr="006B03B4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7D3DB1" w:rsidRDefault="007D3DB1">
          <w:pPr>
            <w:pStyle w:val="HeadingRight"/>
            <w:rPr>
              <w:rFonts w:hint="default"/>
            </w:rPr>
          </w:pPr>
          <w:r>
            <w:t>文档版本</w:t>
          </w:r>
          <w:fldSimple w:instr=" DOCPROPERTY  DocumentVersion  \* MERGEFORMAT ">
            <w:r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4407A8">
            <w:fldChar w:fldCharType="begin"/>
          </w:r>
          <w:r>
            <w:instrText xml:space="preserve"> DOCPROPERTY  ReleaseDate </w:instrText>
          </w:r>
          <w:r w:rsidR="004407A8">
            <w:fldChar w:fldCharType="separate"/>
          </w:r>
          <w:r>
            <w:rPr>
              <w:rFonts w:hint="default"/>
            </w:rPr>
            <w:t>2021-10-29</w:t>
          </w:r>
          <w:r w:rsidR="004407A8">
            <w:fldChar w:fldCharType="end"/>
          </w:r>
          <w:r>
            <w:t>)</w:t>
          </w:r>
        </w:p>
      </w:tc>
    </w:tr>
  </w:tbl>
  <w:p w:rsidR="007D3DB1" w:rsidRDefault="007D3DB1">
    <w:pPr>
      <w:pStyle w:val="HeadingRight"/>
      <w:rPr>
        <w:rFonts w:hint="default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7D3DB1">
      <w:trPr>
        <w:trHeight w:val="468"/>
      </w:trPr>
      <w:tc>
        <w:tcPr>
          <w:tcW w:w="3224" w:type="dxa"/>
        </w:tcPr>
        <w:p w:rsidR="007D3DB1" w:rsidRDefault="007D3DB1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4407A8">
            <w:fldChar w:fldCharType="begin"/>
          </w:r>
          <w:r>
            <w:instrText xml:space="preserve"> DOCPROPERTY  ReleaseDate </w:instrText>
          </w:r>
          <w:r w:rsidR="004407A8">
            <w:fldChar w:fldCharType="separate"/>
          </w:r>
          <w:r>
            <w:rPr>
              <w:rFonts w:hint="default"/>
            </w:rPr>
            <w:t>2021-10-29</w:t>
          </w:r>
          <w:r w:rsidR="004407A8">
            <w:fldChar w:fldCharType="end"/>
          </w:r>
          <w:r>
            <w:t>)</w:t>
          </w:r>
        </w:p>
      </w:tc>
      <w:tc>
        <w:tcPr>
          <w:tcW w:w="3224" w:type="dxa"/>
        </w:tcPr>
        <w:p w:rsidR="007D3DB1" w:rsidRDefault="004407A8">
          <w:pPr>
            <w:pStyle w:val="HeadingMiddle"/>
          </w:pPr>
          <w:fldSimple w:instr=" DOCPROPERTY  ProprietaryDeclaration  \* MERGEFORMAT ">
            <w:r w:rsidR="007D3DB1">
              <w:rPr>
                <w:rFonts w:hint="eastAsia"/>
                <w:bCs/>
              </w:rPr>
              <w:t>华为专有和保密信息</w:t>
            </w:r>
            <w:r w:rsidR="007D3DB1" w:rsidRPr="006B03B4">
              <w:rPr>
                <w:rFonts w:hint="eastAsia"/>
              </w:rPr>
              <w:t>版权所有</w:t>
            </w:r>
            <w:r w:rsidR="007D3DB1" w:rsidRPr="006B03B4">
              <w:rPr>
                <w:rFonts w:hint="eastAsia"/>
              </w:rPr>
              <w:t xml:space="preserve"> © </w:t>
            </w:r>
            <w:r w:rsidR="007D3DB1" w:rsidRPr="006B03B4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7D3DB1" w:rsidRDefault="004407A8">
          <w:pPr>
            <w:pStyle w:val="HeadingRight"/>
            <w:rPr>
              <w:rFonts w:hint="default"/>
            </w:rPr>
          </w:pPr>
          <w:r>
            <w:fldChar w:fldCharType="begin"/>
          </w:r>
          <w:r w:rsidR="007D3DB1">
            <w:instrText xml:space="preserve"> PAGE </w:instrText>
          </w:r>
          <w:r>
            <w:fldChar w:fldCharType="separate"/>
          </w:r>
          <w:r w:rsidR="007D3DB1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7D3DB1" w:rsidRDefault="007D3DB1">
    <w:pPr>
      <w:pStyle w:val="HeadingRight"/>
      <w:rPr>
        <w:rFonts w:hint="defaul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7D3DB1">
      <w:trPr>
        <w:trHeight w:val="468"/>
      </w:trPr>
      <w:tc>
        <w:tcPr>
          <w:tcW w:w="3224" w:type="dxa"/>
        </w:tcPr>
        <w:p w:rsidR="007D3DB1" w:rsidRDefault="007D3DB1" w:rsidP="00A27442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fldSimple w:instr=" DOCPROPERTY  ReleaseDate ">
            <w:r w:rsidR="00A27442">
              <w:rPr>
                <w:rFonts w:hint="default"/>
              </w:rPr>
              <w:t>2022-07-30</w:t>
            </w:r>
          </w:fldSimple>
          <w:r>
            <w:t>)</w:t>
          </w:r>
        </w:p>
      </w:tc>
      <w:tc>
        <w:tcPr>
          <w:tcW w:w="3224" w:type="dxa"/>
        </w:tcPr>
        <w:p w:rsidR="007D3DB1" w:rsidRDefault="004407A8">
          <w:pPr>
            <w:pStyle w:val="HeadingMiddle"/>
          </w:pPr>
          <w:fldSimple w:instr=" DOCPROPERTY  ProprietaryDeclaration  \* MERGEFORMAT ">
            <w:r w:rsidR="007D3DB1">
              <w:rPr>
                <w:rFonts w:hint="eastAsia"/>
                <w:bCs/>
              </w:rPr>
              <w:t>华为专有和保密信息</w:t>
            </w:r>
            <w:r w:rsidR="007D3DB1" w:rsidRPr="006B03B4">
              <w:rPr>
                <w:rFonts w:hint="eastAsia"/>
              </w:rPr>
              <w:t>版权所有</w:t>
            </w:r>
            <w:r w:rsidR="007D3DB1" w:rsidRPr="006B03B4">
              <w:rPr>
                <w:rFonts w:hint="eastAsia"/>
              </w:rPr>
              <w:t xml:space="preserve"> © </w:t>
            </w:r>
            <w:r w:rsidR="007D3DB1" w:rsidRPr="006B03B4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7D3DB1" w:rsidRDefault="004407A8">
          <w:pPr>
            <w:pStyle w:val="HeadingRight"/>
            <w:rPr>
              <w:rFonts w:hint="default"/>
            </w:rPr>
          </w:pPr>
          <w:r>
            <w:fldChar w:fldCharType="begin"/>
          </w:r>
          <w:r w:rsidR="007D3DB1">
            <w:instrText xml:space="preserve"> PAGE </w:instrText>
          </w:r>
          <w:r>
            <w:fldChar w:fldCharType="separate"/>
          </w:r>
          <w:r w:rsidR="002C265E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7D3DB1" w:rsidRDefault="007D3DB1">
    <w:pPr>
      <w:pStyle w:val="HeadingRight"/>
      <w:rPr>
        <w:rFonts w:hint="default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D3DB1">
      <w:trPr>
        <w:trHeight w:val="468"/>
      </w:trPr>
      <w:tc>
        <w:tcPr>
          <w:tcW w:w="3224" w:type="dxa"/>
        </w:tcPr>
        <w:p w:rsidR="007D3DB1" w:rsidRDefault="007D3DB1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4407A8">
            <w:fldChar w:fldCharType="begin"/>
          </w:r>
          <w:r>
            <w:instrText xml:space="preserve"> DOCPROPERTY  ReleaseDate </w:instrText>
          </w:r>
          <w:r w:rsidR="004407A8">
            <w:fldChar w:fldCharType="separate"/>
          </w:r>
          <w:r>
            <w:rPr>
              <w:rFonts w:hint="default"/>
            </w:rPr>
            <w:t>2021-10-29</w:t>
          </w:r>
          <w:r w:rsidR="004407A8">
            <w:fldChar w:fldCharType="end"/>
          </w:r>
          <w:r>
            <w:t>)</w:t>
          </w:r>
        </w:p>
      </w:tc>
      <w:tc>
        <w:tcPr>
          <w:tcW w:w="3224" w:type="dxa"/>
        </w:tcPr>
        <w:p w:rsidR="007D3DB1" w:rsidRDefault="004407A8">
          <w:pPr>
            <w:pStyle w:val="HeadingMiddle"/>
          </w:pPr>
          <w:fldSimple w:instr=" DOCPROPERTY  ProprietaryDeclaration  \* MERGEFORMAT ">
            <w:r w:rsidR="007D3DB1">
              <w:rPr>
                <w:rFonts w:hint="eastAsia"/>
                <w:bCs/>
              </w:rPr>
              <w:t>华为专有和保密信息</w:t>
            </w:r>
            <w:r w:rsidR="007D3DB1" w:rsidRPr="006B03B4">
              <w:rPr>
                <w:rFonts w:hint="eastAsia"/>
              </w:rPr>
              <w:t>版权所有</w:t>
            </w:r>
            <w:r w:rsidR="007D3DB1" w:rsidRPr="006B03B4">
              <w:rPr>
                <w:rFonts w:hint="eastAsia"/>
              </w:rPr>
              <w:t xml:space="preserve"> © </w:t>
            </w:r>
            <w:r w:rsidR="007D3DB1" w:rsidRPr="006B03B4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D3DB1" w:rsidRDefault="004407A8">
          <w:pPr>
            <w:pStyle w:val="HeadingRight"/>
            <w:rPr>
              <w:rFonts w:hint="default"/>
            </w:rPr>
          </w:pPr>
          <w:r>
            <w:fldChar w:fldCharType="begin"/>
          </w:r>
          <w:r w:rsidR="007D3DB1">
            <w:instrText xml:space="preserve">PAGE  </w:instrText>
          </w:r>
          <w:r>
            <w:fldChar w:fldCharType="separate"/>
          </w:r>
          <w:r w:rsidR="007D3DB1">
            <w:rPr>
              <w:rFonts w:hint="default"/>
              <w:noProof/>
            </w:rPr>
            <w:t>vii</w:t>
          </w:r>
          <w:r>
            <w:fldChar w:fldCharType="end"/>
          </w:r>
        </w:p>
      </w:tc>
    </w:tr>
  </w:tbl>
  <w:p w:rsidR="007D3DB1" w:rsidRDefault="007D3DB1">
    <w:pPr>
      <w:pStyle w:val="HeadingRight"/>
      <w:rPr>
        <w:rFonts w:hint="default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D3DB1">
      <w:trPr>
        <w:trHeight w:val="468"/>
      </w:trPr>
      <w:tc>
        <w:tcPr>
          <w:tcW w:w="3224" w:type="dxa"/>
        </w:tcPr>
        <w:p w:rsidR="007D3DB1" w:rsidRDefault="007D3DB1" w:rsidP="00A27442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fldSimple w:instr=" DOCPROPERTY  ReleaseDate ">
            <w:r w:rsidR="00A27442">
              <w:rPr>
                <w:rFonts w:hint="default"/>
              </w:rPr>
              <w:t>2022-07-30</w:t>
            </w:r>
          </w:fldSimple>
          <w:r>
            <w:t>)</w:t>
          </w:r>
        </w:p>
      </w:tc>
      <w:tc>
        <w:tcPr>
          <w:tcW w:w="3224" w:type="dxa"/>
        </w:tcPr>
        <w:p w:rsidR="007D3DB1" w:rsidRDefault="004407A8">
          <w:pPr>
            <w:pStyle w:val="HeadingMiddle"/>
          </w:pPr>
          <w:fldSimple w:instr=" DOCPROPERTY  ProprietaryDeclaration  \* MERGEFORMAT ">
            <w:r w:rsidR="007D3DB1">
              <w:rPr>
                <w:rFonts w:hint="eastAsia"/>
                <w:bCs/>
              </w:rPr>
              <w:t>华为专有和保密信息</w:t>
            </w:r>
            <w:r w:rsidR="007D3DB1" w:rsidRPr="006B03B4">
              <w:rPr>
                <w:rFonts w:hint="eastAsia"/>
              </w:rPr>
              <w:t>版权所有</w:t>
            </w:r>
            <w:r w:rsidR="007D3DB1" w:rsidRPr="006B03B4">
              <w:rPr>
                <w:rFonts w:hint="eastAsia"/>
              </w:rPr>
              <w:t xml:space="preserve"> © </w:t>
            </w:r>
            <w:r w:rsidR="007D3DB1" w:rsidRPr="006B03B4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D3DB1" w:rsidRDefault="004407A8">
          <w:pPr>
            <w:pStyle w:val="HeadingRight"/>
            <w:rPr>
              <w:rFonts w:hint="default"/>
            </w:rPr>
          </w:pPr>
          <w:r>
            <w:fldChar w:fldCharType="begin"/>
          </w:r>
          <w:r w:rsidR="007D3DB1">
            <w:instrText xml:space="preserve">PAGE  </w:instrText>
          </w:r>
          <w:r>
            <w:fldChar w:fldCharType="separate"/>
          </w:r>
          <w:r w:rsidR="002C265E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7D3DB1" w:rsidRDefault="007D3DB1">
    <w:pPr>
      <w:pStyle w:val="HeadingRight"/>
      <w:rPr>
        <w:rFonts w:hint="default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7D3DB1">
      <w:trPr>
        <w:trHeight w:val="468"/>
      </w:trPr>
      <w:tc>
        <w:tcPr>
          <w:tcW w:w="3248" w:type="dxa"/>
          <w:vAlign w:val="center"/>
        </w:tcPr>
        <w:p w:rsidR="007D3DB1" w:rsidRDefault="004407A8">
          <w:pPr>
            <w:rPr>
              <w:rFonts w:hint="default"/>
            </w:rPr>
          </w:pPr>
          <w:fldSimple w:instr=" DOCPROPERTY  DocumentVersion  \* MERGEFORMAT ">
            <w:r w:rsidR="007D3DB1">
              <w:rPr>
                <w:rFonts w:hint="default"/>
                <w:b/>
                <w:bCs/>
              </w:rPr>
              <w:t>01</w:t>
            </w:r>
          </w:fldSimple>
        </w:p>
      </w:tc>
      <w:tc>
        <w:tcPr>
          <w:tcW w:w="3249" w:type="dxa"/>
          <w:vAlign w:val="center"/>
        </w:tcPr>
        <w:p w:rsidR="007D3DB1" w:rsidRDefault="004407A8">
          <w:pPr>
            <w:jc w:val="center"/>
            <w:rPr>
              <w:rFonts w:hint="default"/>
            </w:rPr>
          </w:pPr>
          <w:fldSimple w:instr=" DOCPROPERTY  ProprietaryDeclaration  \* MERGEFORMAT ">
            <w:r w:rsidR="007D3DB1">
              <w:rPr>
                <w:rFonts w:ascii="宋体" w:hAnsi="宋体" w:cs="宋体"/>
                <w:b/>
                <w:bCs/>
              </w:rPr>
              <w:t>华为专有和保密信息</w:t>
            </w:r>
            <w:r w:rsidR="007D3DB1" w:rsidRPr="006B03B4">
              <w:rPr>
                <w:rFonts w:hint="default"/>
              </w:rPr>
              <w:t>版权所有</w:t>
            </w:r>
            <w:r w:rsidR="007D3DB1" w:rsidRPr="006B03B4">
              <w:rPr>
                <w:rFonts w:hint="default"/>
              </w:rPr>
              <w:t xml:space="preserve"> © </w:t>
            </w:r>
            <w:r w:rsidR="007D3DB1" w:rsidRPr="006B03B4">
              <w:rPr>
                <w:rFonts w:hint="default"/>
              </w:rPr>
              <w:t>华为技术有限公司</w:t>
            </w:r>
          </w:fldSimple>
        </w:p>
      </w:tc>
      <w:tc>
        <w:tcPr>
          <w:tcW w:w="3176" w:type="dxa"/>
          <w:vAlign w:val="center"/>
        </w:tcPr>
        <w:p w:rsidR="007D3DB1" w:rsidRDefault="004407A8">
          <w:pPr>
            <w:jc w:val="right"/>
            <w:rPr>
              <w:rFonts w:hint="default"/>
            </w:rPr>
          </w:pPr>
          <w:r>
            <w:fldChar w:fldCharType="begin"/>
          </w:r>
          <w:r w:rsidR="007D3DB1">
            <w:instrText xml:space="preserve">PAGE  </w:instrText>
          </w:r>
          <w:r>
            <w:fldChar w:fldCharType="separate"/>
          </w:r>
          <w:r w:rsidR="007D3DB1">
            <w:rPr>
              <w:rFonts w:hint="default"/>
              <w:noProof/>
            </w:rPr>
            <w:t>cccxxiii</w:t>
          </w:r>
          <w:r>
            <w:fldChar w:fldCharType="end"/>
          </w:r>
        </w:p>
      </w:tc>
    </w:tr>
  </w:tbl>
  <w:p w:rsidR="007D3DB1" w:rsidRDefault="007D3DB1">
    <w:pPr>
      <w:rPr>
        <w:rFonts w:hint="default"/>
      </w:rPr>
    </w:pPr>
  </w:p>
  <w:p w:rsidR="007D3DB1" w:rsidRDefault="007D3DB1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7D3DB1">
      <w:trPr>
        <w:trHeight w:val="468"/>
      </w:trPr>
      <w:tc>
        <w:tcPr>
          <w:tcW w:w="3248" w:type="dxa"/>
          <w:vAlign w:val="center"/>
        </w:tcPr>
        <w:p w:rsidR="007D3DB1" w:rsidRDefault="004407A8">
          <w:pPr>
            <w:rPr>
              <w:rFonts w:hint="default"/>
            </w:rPr>
          </w:pPr>
          <w:fldSimple w:instr=" DOCPROPERTY  DocumentVersion  \* MERGEFORMAT ">
            <w:r w:rsidR="007D3DB1">
              <w:rPr>
                <w:rFonts w:hint="default"/>
                <w:b/>
                <w:bCs/>
              </w:rPr>
              <w:t>01</w:t>
            </w:r>
          </w:fldSimple>
        </w:p>
      </w:tc>
      <w:tc>
        <w:tcPr>
          <w:tcW w:w="3249" w:type="dxa"/>
          <w:vAlign w:val="center"/>
        </w:tcPr>
        <w:p w:rsidR="007D3DB1" w:rsidRDefault="004407A8">
          <w:pPr>
            <w:jc w:val="center"/>
            <w:rPr>
              <w:rFonts w:hint="default"/>
            </w:rPr>
          </w:pPr>
          <w:fldSimple w:instr=" DOCPROPERTY  ProprietaryDeclaration  \* MERGEFORMAT ">
            <w:r w:rsidR="007D3DB1">
              <w:rPr>
                <w:rFonts w:ascii="宋体" w:hAnsi="宋体" w:cs="宋体"/>
                <w:b/>
                <w:bCs/>
              </w:rPr>
              <w:t>华为专有和保密信息</w:t>
            </w:r>
            <w:r w:rsidR="007D3DB1" w:rsidRPr="006B03B4">
              <w:rPr>
                <w:rFonts w:hint="default"/>
              </w:rPr>
              <w:t>版权所有</w:t>
            </w:r>
            <w:r w:rsidR="007D3DB1" w:rsidRPr="006B03B4">
              <w:rPr>
                <w:rFonts w:hint="default"/>
              </w:rPr>
              <w:t xml:space="preserve"> © </w:t>
            </w:r>
            <w:r w:rsidR="007D3DB1" w:rsidRPr="006B03B4">
              <w:rPr>
                <w:rFonts w:hint="default"/>
              </w:rPr>
              <w:t>华为技术有限公司</w:t>
            </w:r>
          </w:fldSimple>
        </w:p>
      </w:tc>
      <w:tc>
        <w:tcPr>
          <w:tcW w:w="3176" w:type="dxa"/>
          <w:vAlign w:val="center"/>
        </w:tcPr>
        <w:p w:rsidR="007D3DB1" w:rsidRDefault="004407A8">
          <w:pPr>
            <w:jc w:val="right"/>
            <w:rPr>
              <w:rFonts w:hint="default"/>
            </w:rPr>
          </w:pPr>
          <w:r>
            <w:fldChar w:fldCharType="begin"/>
          </w:r>
          <w:r w:rsidR="007D3DB1">
            <w:instrText xml:space="preserve">PAGE  </w:instrText>
          </w:r>
          <w:r>
            <w:fldChar w:fldCharType="separate"/>
          </w:r>
          <w:r w:rsidR="007D3DB1">
            <w:rPr>
              <w:rFonts w:hint="default"/>
              <w:noProof/>
            </w:rPr>
            <w:t>cccxxiii</w:t>
          </w:r>
          <w:r>
            <w:fldChar w:fldCharType="end"/>
          </w:r>
        </w:p>
      </w:tc>
    </w:tr>
  </w:tbl>
  <w:p w:rsidR="007D3DB1" w:rsidRDefault="007D3DB1">
    <w:pPr>
      <w:rPr>
        <w:rFonts w:hint="default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E33B60">
      <w:trPr>
        <w:trHeight w:val="468"/>
      </w:trPr>
      <w:tc>
        <w:tcPr>
          <w:tcW w:w="3224" w:type="dxa"/>
        </w:tcPr>
        <w:p w:rsidR="00E33B60" w:rsidRDefault="00E33B60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>
              <w:rPr>
                <w:rFonts w:hint="default"/>
                <w:bCs/>
              </w:rPr>
              <w:t>04</w:t>
            </w:r>
          </w:fldSimple>
          <w:r>
            <w:t xml:space="preserve"> (</w:t>
          </w:r>
          <w:fldSimple w:instr=" DOCPROPERTY  ReleaseDate ">
            <w:r>
              <w:rPr>
                <w:rFonts w:hint="default"/>
              </w:rPr>
              <w:t>2021-12-08</w:t>
            </w:r>
          </w:fldSimple>
          <w:r>
            <w:t>)</w:t>
          </w:r>
        </w:p>
      </w:tc>
      <w:tc>
        <w:tcPr>
          <w:tcW w:w="3224" w:type="dxa"/>
        </w:tcPr>
        <w:p w:rsidR="00E33B60" w:rsidRDefault="004407A8">
          <w:pPr>
            <w:pStyle w:val="HeadingMiddle"/>
          </w:pPr>
          <w:fldSimple w:instr=" DOCPROPERTY  ProprietaryDeclaration  \* MERGEFORMAT ">
            <w:r w:rsidR="00E33B60">
              <w:rPr>
                <w:rFonts w:hint="eastAsia"/>
                <w:bCs/>
              </w:rPr>
              <w:t>版权所有</w:t>
            </w:r>
            <w:r w:rsidR="00E33B60" w:rsidRPr="008D52DB">
              <w:rPr>
                <w:rFonts w:hint="eastAsia"/>
              </w:rPr>
              <w:t xml:space="preserve"> © </w:t>
            </w:r>
            <w:r w:rsidR="00E33B60" w:rsidRPr="008D52DB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E33B60" w:rsidRDefault="004407A8">
          <w:pPr>
            <w:pStyle w:val="HeadingRight"/>
            <w:rPr>
              <w:rFonts w:hint="default"/>
            </w:rPr>
          </w:pPr>
          <w:fldSimple w:instr="PAGE  ">
            <w:r w:rsidR="00E33B60">
              <w:rPr>
                <w:rFonts w:hint="default"/>
                <w:noProof/>
              </w:rPr>
              <w:t>8</w:t>
            </w:r>
          </w:fldSimple>
        </w:p>
      </w:tc>
    </w:tr>
  </w:tbl>
  <w:p w:rsidR="00E33B60" w:rsidRDefault="00E33B60">
    <w:pPr>
      <w:pStyle w:val="HeadingRight"/>
      <w:rPr>
        <w:rFonts w:hint="default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E33B60">
      <w:trPr>
        <w:trHeight w:val="468"/>
      </w:trPr>
      <w:tc>
        <w:tcPr>
          <w:tcW w:w="3224" w:type="dxa"/>
        </w:tcPr>
        <w:p w:rsidR="00E33B60" w:rsidRDefault="00E33B60">
          <w:pPr>
            <w:pStyle w:val="HeadingLeft"/>
            <w:rPr>
              <w:rFonts w:hint="default"/>
            </w:rPr>
          </w:pPr>
          <w:r>
            <w:t>文档版本</w:t>
          </w:r>
          <w:r>
            <w:rPr>
              <w:rFonts w:hint="default"/>
              <w:bCs/>
            </w:rPr>
            <w:t>01</w:t>
          </w:r>
          <w:r>
            <w:t xml:space="preserve"> (</w:t>
          </w:r>
          <w:fldSimple w:instr=" DOCPROPERTY  ReleaseDate ">
            <w:r w:rsidR="00A27442">
              <w:rPr>
                <w:rFonts w:hint="default"/>
              </w:rPr>
              <w:t>2022-07-30</w:t>
            </w:r>
          </w:fldSimple>
          <w:r>
            <w:t>)</w:t>
          </w:r>
        </w:p>
      </w:tc>
      <w:tc>
        <w:tcPr>
          <w:tcW w:w="3224" w:type="dxa"/>
        </w:tcPr>
        <w:p w:rsidR="00E33B60" w:rsidRDefault="004407A8">
          <w:pPr>
            <w:pStyle w:val="HeadingMiddle"/>
          </w:pPr>
          <w:fldSimple w:instr=" DOCPROPERTY  ProprietaryDeclaration  \* MERGEFORMAT ">
            <w:r w:rsidR="00E33B60">
              <w:rPr>
                <w:rFonts w:hint="eastAsia"/>
                <w:bCs/>
              </w:rPr>
              <w:t>版权所有</w:t>
            </w:r>
            <w:r w:rsidR="00E33B60" w:rsidRPr="008D52DB">
              <w:rPr>
                <w:rFonts w:hint="eastAsia"/>
              </w:rPr>
              <w:t xml:space="preserve"> © </w:t>
            </w:r>
            <w:r w:rsidR="00E33B60" w:rsidRPr="008D52DB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E33B60" w:rsidRDefault="004407A8">
          <w:pPr>
            <w:pStyle w:val="HeadingRight"/>
            <w:rPr>
              <w:rFonts w:hint="default"/>
            </w:rPr>
          </w:pPr>
          <w:fldSimple w:instr="PAGE  ">
            <w:r w:rsidR="002C265E">
              <w:rPr>
                <w:rFonts w:hint="default"/>
                <w:noProof/>
              </w:rPr>
              <w:t>6</w:t>
            </w:r>
          </w:fldSimple>
        </w:p>
      </w:tc>
    </w:tr>
  </w:tbl>
  <w:p w:rsidR="00E33B60" w:rsidRDefault="00E33B60">
    <w:pPr>
      <w:pStyle w:val="HeadingRight"/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897" w:rsidRDefault="00195897">
      <w:pPr>
        <w:rPr>
          <w:rFonts w:hint="default"/>
        </w:rPr>
      </w:pPr>
      <w:r>
        <w:separator/>
      </w:r>
    </w:p>
    <w:p w:rsidR="00195897" w:rsidRDefault="00195897">
      <w:pPr>
        <w:rPr>
          <w:rFonts w:hint="default"/>
        </w:rPr>
      </w:pPr>
    </w:p>
    <w:p w:rsidR="00195897" w:rsidRDefault="00195897">
      <w:pPr>
        <w:rPr>
          <w:rFonts w:hint="default"/>
        </w:rPr>
      </w:pPr>
    </w:p>
    <w:p w:rsidR="00195897" w:rsidRDefault="00195897">
      <w:pPr>
        <w:rPr>
          <w:rFonts w:hint="default"/>
        </w:rPr>
      </w:pPr>
    </w:p>
    <w:p w:rsidR="00195897" w:rsidRDefault="00195897">
      <w:pPr>
        <w:rPr>
          <w:rFonts w:hint="default"/>
        </w:rPr>
      </w:pPr>
    </w:p>
    <w:p w:rsidR="00195897" w:rsidRDefault="00195897">
      <w:pPr>
        <w:rPr>
          <w:rFonts w:hint="default"/>
        </w:rPr>
      </w:pPr>
    </w:p>
  </w:footnote>
  <w:footnote w:type="continuationSeparator" w:id="1">
    <w:p w:rsidR="00195897" w:rsidRDefault="00195897">
      <w:pPr>
        <w:rPr>
          <w:rFonts w:hint="default"/>
        </w:rPr>
      </w:pPr>
      <w:r>
        <w:continuationSeparator/>
      </w:r>
    </w:p>
    <w:p w:rsidR="00195897" w:rsidRDefault="00195897">
      <w:pPr>
        <w:rPr>
          <w:rFonts w:hint="default"/>
        </w:rPr>
      </w:pPr>
    </w:p>
    <w:p w:rsidR="00195897" w:rsidRDefault="00195897">
      <w:pPr>
        <w:rPr>
          <w:rFonts w:hint="default"/>
        </w:rPr>
      </w:pPr>
    </w:p>
    <w:p w:rsidR="00195897" w:rsidRDefault="00195897">
      <w:pPr>
        <w:rPr>
          <w:rFonts w:hint="default"/>
        </w:rPr>
      </w:pPr>
    </w:p>
    <w:p w:rsidR="00195897" w:rsidRDefault="00195897">
      <w:pPr>
        <w:rPr>
          <w:rFonts w:hint="default"/>
        </w:rPr>
      </w:pPr>
    </w:p>
    <w:p w:rsidR="00195897" w:rsidRDefault="00195897">
      <w:pPr>
        <w:rPr>
          <w:rFonts w:hint="default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7D3DB1">
      <w:trPr>
        <w:trHeight w:val="851"/>
      </w:trPr>
      <w:tc>
        <w:tcPr>
          <w:tcW w:w="5460" w:type="dxa"/>
          <w:vAlign w:val="bottom"/>
        </w:tcPr>
        <w:p w:rsidR="007D3DB1" w:rsidRDefault="007D3DB1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7D3DB1" w:rsidRDefault="007D3DB1">
          <w:pPr>
            <w:pStyle w:val="HeadingRight"/>
            <w:rPr>
              <w:rFonts w:cs="Times New Roman" w:hint="default"/>
            </w:rPr>
          </w:pPr>
        </w:p>
      </w:tc>
    </w:tr>
  </w:tbl>
  <w:p w:rsidR="007D3DB1" w:rsidRDefault="007D3DB1">
    <w:pPr>
      <w:pStyle w:val="HeadingRight"/>
      <w:rPr>
        <w:rFonts w:hint="default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D3DB1">
      <w:trPr>
        <w:trHeight w:val="851"/>
      </w:trPr>
      <w:tc>
        <w:tcPr>
          <w:tcW w:w="4830" w:type="dxa"/>
          <w:vAlign w:val="bottom"/>
        </w:tcPr>
        <w:p w:rsidR="007D3DB1" w:rsidRDefault="004407A8">
          <w:pPr>
            <w:pStyle w:val="HeadingLeft"/>
            <w:rPr>
              <w:rFonts w:hint="default"/>
            </w:rPr>
          </w:pPr>
          <w:r>
            <w:fldChar w:fldCharType="begin"/>
          </w:r>
          <w:r w:rsidR="007D3DB1">
            <w:instrText xml:space="preserve"> DOCPROPERTY  "Product&amp;Project Name"</w:instrText>
          </w:r>
          <w:r>
            <w:fldChar w:fldCharType="end"/>
          </w:r>
        </w:p>
        <w:p w:rsidR="007D3DB1" w:rsidRDefault="004407A8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7D3DB1">
            <w:instrText xml:space="preserve"> DOCPROPERTY  DocumentName </w:instrText>
          </w:r>
          <w:r>
            <w:fldChar w:fldCharType="separate"/>
          </w:r>
          <w:r w:rsidR="007D3DB1">
            <w:t>HPC</w:t>
          </w:r>
          <w:r w:rsidR="007D3DB1">
            <w:t>解决方案</w:t>
          </w:r>
          <w:r w:rsidR="007D3DB1">
            <w:t>WRF</w:t>
          </w:r>
          <w:r w:rsidR="007D3DB1">
            <w:t>应用测试报告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D3DB1" w:rsidRDefault="004407A8">
          <w:pPr>
            <w:pStyle w:val="HeadingRight"/>
            <w:rPr>
              <w:rFonts w:hint="default"/>
            </w:rPr>
          </w:pPr>
          <w:fldSimple w:instr=" STYLEREF  &quot;Appendix heading 1&quot; \n  \* MERGEFORMAT ">
            <w:r w:rsidR="007D3DB1">
              <w:rPr>
                <w:b/>
                <w:bCs/>
                <w:noProof/>
              </w:rPr>
              <w:t>错误</w:t>
            </w:r>
            <w:r w:rsidR="007D3DB1">
              <w:rPr>
                <w:b/>
                <w:bCs/>
                <w:noProof/>
              </w:rPr>
              <w:t>!</w:t>
            </w:r>
            <w:r w:rsidR="007D3DB1">
              <w:rPr>
                <w:b/>
                <w:bCs/>
                <w:noProof/>
              </w:rPr>
              <w:t>文档中没有指定样式的文字。</w:t>
            </w:r>
          </w:fldSimple>
          <w:r>
            <w:fldChar w:fldCharType="begin"/>
          </w:r>
          <w:r w:rsidR="007D3DB1">
            <w:instrText xml:space="preserve"> STYLEREF  "Appendix heading 1" </w:instrText>
          </w:r>
          <w:r>
            <w:fldChar w:fldCharType="separate"/>
          </w:r>
          <w:r w:rsidR="007D3DB1">
            <w:rPr>
              <w:b/>
              <w:bCs/>
              <w:noProof/>
            </w:rPr>
            <w:t>错误</w:t>
          </w:r>
          <w:r w:rsidR="007D3DB1">
            <w:rPr>
              <w:b/>
              <w:bCs/>
              <w:noProof/>
            </w:rPr>
            <w:t>!</w:t>
          </w:r>
          <w:r w:rsidR="007D3DB1">
            <w:rPr>
              <w:b/>
              <w:bCs/>
              <w:noProof/>
            </w:rPr>
            <w:t>文档中没有指定样式的文字。</w:t>
          </w:r>
          <w:r>
            <w:fldChar w:fldCharType="end"/>
          </w:r>
        </w:p>
      </w:tc>
    </w:tr>
  </w:tbl>
  <w:p w:rsidR="007D3DB1" w:rsidRDefault="007D3DB1">
    <w:pPr>
      <w:pStyle w:val="HeadingRight"/>
      <w:rPr>
        <w:rFonts w:hint="default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D3DB1">
      <w:trPr>
        <w:trHeight w:val="851"/>
      </w:trPr>
      <w:tc>
        <w:tcPr>
          <w:tcW w:w="4830" w:type="dxa"/>
          <w:vAlign w:val="bottom"/>
        </w:tcPr>
        <w:p w:rsidR="007D3DB1" w:rsidRDefault="004407A8">
          <w:pPr>
            <w:pStyle w:val="HeadingLeft"/>
            <w:rPr>
              <w:rFonts w:hint="default"/>
            </w:rPr>
          </w:pPr>
          <w:r>
            <w:fldChar w:fldCharType="begin"/>
          </w:r>
          <w:r w:rsidR="007D3DB1">
            <w:instrText xml:space="preserve"> DOCPROPERTY  "Product&amp;Project Name"</w:instrText>
          </w:r>
          <w:r>
            <w:fldChar w:fldCharType="end"/>
          </w:r>
        </w:p>
        <w:p w:rsidR="007D3DB1" w:rsidRDefault="00EA2137" w:rsidP="00BF4A27">
          <w:pPr>
            <w:pStyle w:val="HeadingLeft"/>
            <w:rPr>
              <w:rFonts w:cs="Times New Roman" w:hint="default"/>
            </w:rPr>
          </w:pPr>
          <w:r>
            <w:rPr>
              <w:rFonts w:cs="Times New Roman"/>
            </w:rPr>
            <w:t>NEMO-3.6</w:t>
          </w:r>
          <w:r w:rsidR="00BF4A27" w:rsidRPr="00BF4A27">
            <w:t>应用测试报告</w:t>
          </w:r>
        </w:p>
      </w:tc>
      <w:tc>
        <w:tcPr>
          <w:tcW w:w="4830" w:type="dxa"/>
          <w:vAlign w:val="bottom"/>
        </w:tcPr>
        <w:p w:rsidR="007D3DB1" w:rsidRDefault="004407A8">
          <w:pPr>
            <w:pStyle w:val="HeadingRight"/>
            <w:rPr>
              <w:rFonts w:hint="default"/>
            </w:rPr>
          </w:pPr>
          <w:fldSimple w:instr=" STYLEREF  &quot;1&quot; \n  \* MERGEFORMAT ">
            <w:r w:rsidR="002C265E">
              <w:rPr>
                <w:rFonts w:hint="default"/>
                <w:noProof/>
              </w:rPr>
              <w:t xml:space="preserve">3 </w:t>
            </w:r>
          </w:fldSimple>
          <w:r>
            <w:rPr>
              <w:noProof/>
            </w:rPr>
            <w:fldChar w:fldCharType="begin"/>
          </w:r>
          <w:r w:rsidR="007D3DB1">
            <w:rPr>
              <w:noProof/>
            </w:rPr>
            <w:instrText xml:space="preserve"> STYLEREF  "1"  </w:instrText>
          </w:r>
          <w:r>
            <w:rPr>
              <w:noProof/>
            </w:rPr>
            <w:fldChar w:fldCharType="separate"/>
          </w:r>
          <w:r w:rsidR="002C265E">
            <w:rPr>
              <w:noProof/>
            </w:rPr>
            <w:t>测试结果</w:t>
          </w:r>
          <w:r>
            <w:rPr>
              <w:noProof/>
            </w:rPr>
            <w:fldChar w:fldCharType="end"/>
          </w:r>
        </w:p>
      </w:tc>
    </w:tr>
  </w:tbl>
  <w:p w:rsidR="007D3DB1" w:rsidRDefault="007D3DB1">
    <w:pPr>
      <w:pStyle w:val="HeadingRight"/>
      <w:rPr>
        <w:rFonts w:hint="defaul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7D3DB1">
      <w:trPr>
        <w:trHeight w:val="851"/>
      </w:trPr>
      <w:tc>
        <w:tcPr>
          <w:tcW w:w="5460" w:type="dxa"/>
          <w:vAlign w:val="bottom"/>
        </w:tcPr>
        <w:p w:rsidR="007D3DB1" w:rsidRDefault="007D3DB1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7D3DB1" w:rsidRDefault="007D3DB1">
          <w:pPr>
            <w:pStyle w:val="HeadingRight"/>
            <w:rPr>
              <w:rFonts w:cs="Times New Roman" w:hint="default"/>
            </w:rPr>
          </w:pPr>
        </w:p>
      </w:tc>
    </w:tr>
  </w:tbl>
  <w:p w:rsidR="007D3DB1" w:rsidRDefault="007D3DB1">
    <w:pPr>
      <w:pStyle w:val="HeadingRight"/>
      <w:rPr>
        <w:rFonts w:hint="defaul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B1" w:rsidRDefault="007D3DB1">
    <w:pPr>
      <w:pStyle w:val="HeadingRight"/>
      <w:rPr>
        <w:rFonts w:hint="default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B1" w:rsidRDefault="007D3DB1">
    <w:pPr>
      <w:pStyle w:val="HeadingRight"/>
      <w:rPr>
        <w:rFonts w:hint="default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D3DB1">
      <w:trPr>
        <w:trHeight w:val="851"/>
      </w:trPr>
      <w:tc>
        <w:tcPr>
          <w:tcW w:w="4830" w:type="dxa"/>
          <w:vAlign w:val="bottom"/>
        </w:tcPr>
        <w:p w:rsidR="007D3DB1" w:rsidRDefault="004407A8">
          <w:pPr>
            <w:pStyle w:val="HeadingLeft"/>
            <w:rPr>
              <w:rFonts w:hint="default"/>
            </w:rPr>
          </w:pPr>
          <w:r>
            <w:fldChar w:fldCharType="begin"/>
          </w:r>
          <w:r w:rsidR="007D3DB1">
            <w:instrText xml:space="preserve"> DOCPROPERTY  "Product&amp;Project Name"</w:instrText>
          </w:r>
          <w:r>
            <w:fldChar w:fldCharType="end"/>
          </w:r>
        </w:p>
        <w:p w:rsidR="007D3DB1" w:rsidRDefault="004407A8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7D3DB1">
            <w:instrText xml:space="preserve"> DOCPROPERTY  DocumentName </w:instrText>
          </w:r>
          <w:r>
            <w:fldChar w:fldCharType="separate"/>
          </w:r>
          <w:r w:rsidR="007D3DB1">
            <w:t>HPC</w:t>
          </w:r>
          <w:r w:rsidR="007D3DB1">
            <w:t>解决方案</w:t>
          </w:r>
          <w:r w:rsidR="007D3DB1">
            <w:t>WRF</w:t>
          </w:r>
          <w:r w:rsidR="007D3DB1">
            <w:t>应用测试报告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D3DB1" w:rsidRDefault="004407A8">
          <w:pPr>
            <w:pStyle w:val="HeadingRight"/>
            <w:rPr>
              <w:rFonts w:cs="Times New Roman" w:hint="default"/>
            </w:rPr>
          </w:pPr>
          <w:r>
            <w:rPr>
              <w:noProof/>
            </w:rPr>
            <w:fldChar w:fldCharType="begin"/>
          </w:r>
          <w:r w:rsidR="007D3DB1">
            <w:rPr>
              <w:noProof/>
            </w:rPr>
            <w:instrText xml:space="preserve"> STYLEREF  "Contents" </w:instrText>
          </w:r>
          <w:r>
            <w:rPr>
              <w:noProof/>
            </w:rPr>
            <w:fldChar w:fldCharType="separate"/>
          </w:r>
          <w:r w:rsidR="007D3DB1">
            <w:rPr>
              <w:noProof/>
            </w:rPr>
            <w:t>目录</w:t>
          </w:r>
          <w:r>
            <w:rPr>
              <w:noProof/>
            </w:rPr>
            <w:fldChar w:fldCharType="end"/>
          </w:r>
        </w:p>
      </w:tc>
    </w:tr>
  </w:tbl>
  <w:p w:rsidR="007D3DB1" w:rsidRDefault="007D3DB1">
    <w:pPr>
      <w:pStyle w:val="HeadingRight"/>
      <w:rPr>
        <w:rFonts w:hint="default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D3DB1">
      <w:trPr>
        <w:trHeight w:val="851"/>
      </w:trPr>
      <w:tc>
        <w:tcPr>
          <w:tcW w:w="4830" w:type="dxa"/>
          <w:vAlign w:val="bottom"/>
        </w:tcPr>
        <w:p w:rsidR="007D3DB1" w:rsidRDefault="004407A8">
          <w:pPr>
            <w:pStyle w:val="HeadingLeft"/>
            <w:rPr>
              <w:rFonts w:hint="default"/>
            </w:rPr>
          </w:pPr>
          <w:r>
            <w:fldChar w:fldCharType="begin"/>
          </w:r>
          <w:r w:rsidR="007D3DB1">
            <w:instrText xml:space="preserve"> DOCPROPERTY  "Product&amp;Project Name"</w:instrText>
          </w:r>
          <w:r>
            <w:fldChar w:fldCharType="end"/>
          </w:r>
        </w:p>
        <w:p w:rsidR="007D3DB1" w:rsidRDefault="00BF4A27" w:rsidP="00EA2137">
          <w:pPr>
            <w:pStyle w:val="HeadingLeft"/>
            <w:rPr>
              <w:rFonts w:cs="Times New Roman" w:hint="default"/>
            </w:rPr>
          </w:pPr>
          <w:r>
            <w:rPr>
              <w:rFonts w:cs="Times New Roman"/>
            </w:rPr>
            <w:t>NEMO</w:t>
          </w:r>
          <w:r w:rsidR="00EA2137">
            <w:rPr>
              <w:rFonts w:cs="Times New Roman"/>
            </w:rPr>
            <w:t>-</w:t>
          </w:r>
          <w:r>
            <w:rPr>
              <w:rFonts w:cs="Times New Roman"/>
            </w:rPr>
            <w:t>3.6</w:t>
          </w:r>
          <w:r w:rsidR="007D3DB1">
            <w:rPr>
              <w:rFonts w:cs="Times New Roman" w:hint="default"/>
            </w:rPr>
            <w:t>应用测试报告</w:t>
          </w:r>
        </w:p>
      </w:tc>
      <w:tc>
        <w:tcPr>
          <w:tcW w:w="4830" w:type="dxa"/>
          <w:vAlign w:val="bottom"/>
        </w:tcPr>
        <w:p w:rsidR="007D3DB1" w:rsidRDefault="004407A8">
          <w:pPr>
            <w:pStyle w:val="HeadingRight"/>
            <w:rPr>
              <w:rFonts w:cs="Times New Roman" w:hint="default"/>
            </w:rPr>
          </w:pPr>
          <w:r>
            <w:rPr>
              <w:noProof/>
            </w:rPr>
            <w:fldChar w:fldCharType="begin"/>
          </w:r>
          <w:r w:rsidR="007D3DB1">
            <w:rPr>
              <w:noProof/>
            </w:rPr>
            <w:instrText xml:space="preserve"> STYLEREF  "Contents" </w:instrText>
          </w:r>
          <w:r>
            <w:rPr>
              <w:noProof/>
            </w:rPr>
            <w:fldChar w:fldCharType="separate"/>
          </w:r>
          <w:r w:rsidR="002C265E">
            <w:rPr>
              <w:noProof/>
            </w:rPr>
            <w:t>目录</w:t>
          </w:r>
          <w:r>
            <w:rPr>
              <w:noProof/>
            </w:rPr>
            <w:fldChar w:fldCharType="end"/>
          </w:r>
        </w:p>
      </w:tc>
    </w:tr>
  </w:tbl>
  <w:p w:rsidR="007D3DB1" w:rsidRDefault="007D3DB1">
    <w:pPr>
      <w:pStyle w:val="HeadingRight"/>
      <w:rPr>
        <w:rFonts w:hint="default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7D3DB1">
      <w:trPr>
        <w:trHeight w:val="851"/>
      </w:trPr>
      <w:tc>
        <w:tcPr>
          <w:tcW w:w="5460" w:type="dxa"/>
          <w:vAlign w:val="bottom"/>
        </w:tcPr>
        <w:p w:rsidR="007D3DB1" w:rsidRDefault="007D3DB1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7D3DB1" w:rsidRDefault="007D3DB1">
          <w:pPr>
            <w:pStyle w:val="HeadingRight"/>
            <w:rPr>
              <w:rFonts w:cs="Times New Roman" w:hint="default"/>
            </w:rPr>
          </w:pPr>
        </w:p>
      </w:tc>
    </w:tr>
  </w:tbl>
  <w:p w:rsidR="007D3DB1" w:rsidRDefault="007D3DB1">
    <w:pPr>
      <w:pStyle w:val="HeadingRight"/>
      <w:rPr>
        <w:rFonts w:hint="default"/>
      </w:rPr>
    </w:pPr>
  </w:p>
  <w:p w:rsidR="007D3DB1" w:rsidRDefault="007D3DB1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7D3DB1">
      <w:trPr>
        <w:trHeight w:val="851"/>
      </w:trPr>
      <w:tc>
        <w:tcPr>
          <w:tcW w:w="5460" w:type="dxa"/>
          <w:vAlign w:val="bottom"/>
        </w:tcPr>
        <w:p w:rsidR="007D3DB1" w:rsidRDefault="007D3DB1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7D3DB1" w:rsidRDefault="007D3DB1">
          <w:pPr>
            <w:pStyle w:val="HeadingRight"/>
            <w:rPr>
              <w:rFonts w:cs="Times New Roman" w:hint="default"/>
            </w:rPr>
          </w:pPr>
        </w:p>
      </w:tc>
    </w:tr>
  </w:tbl>
  <w:p w:rsidR="007D3DB1" w:rsidRDefault="007D3DB1">
    <w:pPr>
      <w:pStyle w:val="HeadingRight"/>
      <w:rPr>
        <w:rFonts w:hint="default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E33B60">
      <w:trPr>
        <w:trHeight w:val="851"/>
      </w:trPr>
      <w:tc>
        <w:tcPr>
          <w:tcW w:w="4830" w:type="dxa"/>
          <w:vAlign w:val="bottom"/>
        </w:tcPr>
        <w:p w:rsidR="00E33B60" w:rsidRDefault="004407A8">
          <w:pPr>
            <w:pStyle w:val="HeadingLeft"/>
            <w:rPr>
              <w:rFonts w:hint="default"/>
            </w:rPr>
          </w:pPr>
          <w:fldSimple w:instr=" DOCPROPERTY  &quot;Product&amp;Project Name&quot;">
            <w:r w:rsidR="00E33B60">
              <w:rPr>
                <w:rFonts w:hint="default"/>
              </w:rPr>
              <w:t>WRF</w:t>
            </w:r>
          </w:fldSimple>
        </w:p>
        <w:p w:rsidR="00E33B60" w:rsidRDefault="004407A8">
          <w:pPr>
            <w:pStyle w:val="HeadingLeft"/>
            <w:rPr>
              <w:rFonts w:cs="Times New Roman" w:hint="default"/>
            </w:rPr>
          </w:pPr>
          <w:fldSimple w:instr=" DOCPROPERTY  DocumentName ">
            <w:r w:rsidR="00E33B60">
              <w:t>移植指南</w:t>
            </w:r>
          </w:fldSimple>
        </w:p>
      </w:tc>
      <w:tc>
        <w:tcPr>
          <w:tcW w:w="4830" w:type="dxa"/>
          <w:vAlign w:val="bottom"/>
        </w:tcPr>
        <w:p w:rsidR="00E33B60" w:rsidRDefault="004407A8">
          <w:pPr>
            <w:pStyle w:val="HeadingRight"/>
            <w:rPr>
              <w:rFonts w:hint="default"/>
            </w:rPr>
          </w:pPr>
          <w:fldSimple w:instr=" STYLEREF  &quot;1&quot; \n  \* MERGEFORMAT ">
            <w:r w:rsidR="00E33B60">
              <w:rPr>
                <w:rFonts w:hint="default"/>
                <w:noProof/>
              </w:rPr>
              <w:t xml:space="preserve">6 </w:t>
            </w:r>
          </w:fldSimple>
          <w:r>
            <w:rPr>
              <w:noProof/>
            </w:rPr>
            <w:fldChar w:fldCharType="begin"/>
          </w:r>
          <w:r w:rsidR="00E33B60">
            <w:rPr>
              <w:noProof/>
            </w:rPr>
            <w:instrText xml:space="preserve"> STYLEREF  "1"  </w:instrText>
          </w:r>
          <w:r>
            <w:rPr>
              <w:noProof/>
            </w:rPr>
            <w:fldChar w:fldCharType="separate"/>
          </w:r>
          <w:r w:rsidR="00E33B60">
            <w:rPr>
              <w:noProof/>
            </w:rPr>
            <w:t>编译和安装</w:t>
          </w:r>
          <w:r>
            <w:rPr>
              <w:noProof/>
            </w:rPr>
            <w:fldChar w:fldCharType="end"/>
          </w:r>
        </w:p>
      </w:tc>
    </w:tr>
  </w:tbl>
  <w:p w:rsidR="00E33B60" w:rsidRDefault="00E33B60">
    <w:pPr>
      <w:pStyle w:val="HeadingRight"/>
      <w:rPr>
        <w:rFonts w:hint="default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E33B60">
      <w:trPr>
        <w:trHeight w:val="851"/>
      </w:trPr>
      <w:tc>
        <w:tcPr>
          <w:tcW w:w="4830" w:type="dxa"/>
          <w:vAlign w:val="bottom"/>
        </w:tcPr>
        <w:p w:rsidR="00E33B60" w:rsidRDefault="00EA2137">
          <w:pPr>
            <w:pStyle w:val="HeadingLeft"/>
            <w:rPr>
              <w:rFonts w:cs="Times New Roman" w:hint="default"/>
            </w:rPr>
          </w:pPr>
          <w:r>
            <w:rPr>
              <w:rFonts w:cs="Times New Roman"/>
            </w:rPr>
            <w:t>NEMO-3.6</w:t>
          </w:r>
          <w:r w:rsidR="00E33B60">
            <w:rPr>
              <w:rFonts w:hint="default"/>
            </w:rPr>
            <w:t>应用</w:t>
          </w:r>
          <w:fldSimple w:instr=" DOCPROPERTY  DocumentName ">
            <w:r w:rsidR="00E33B60">
              <w:t>移植指南</w:t>
            </w:r>
          </w:fldSimple>
        </w:p>
      </w:tc>
      <w:tc>
        <w:tcPr>
          <w:tcW w:w="4830" w:type="dxa"/>
          <w:vAlign w:val="bottom"/>
        </w:tcPr>
        <w:p w:rsidR="00E33B60" w:rsidRDefault="004407A8">
          <w:pPr>
            <w:pStyle w:val="HeadingRight"/>
            <w:rPr>
              <w:rFonts w:hint="default"/>
            </w:rPr>
          </w:pPr>
          <w:fldSimple w:instr=" STYLEREF  &quot;1&quot; \n  \* MERGEFORMAT ">
            <w:r w:rsidR="002C265E">
              <w:rPr>
                <w:rFonts w:hint="default"/>
                <w:noProof/>
              </w:rPr>
              <w:t xml:space="preserve">2 </w:t>
            </w:r>
          </w:fldSimple>
          <w:r>
            <w:rPr>
              <w:noProof/>
            </w:rPr>
            <w:fldChar w:fldCharType="begin"/>
          </w:r>
          <w:r w:rsidR="00E33B60">
            <w:rPr>
              <w:noProof/>
            </w:rPr>
            <w:instrText xml:space="preserve"> STYLEREF  "1"  </w:instrText>
          </w:r>
          <w:r>
            <w:rPr>
              <w:noProof/>
            </w:rPr>
            <w:fldChar w:fldCharType="separate"/>
          </w:r>
          <w:r w:rsidR="002C265E">
            <w:rPr>
              <w:noProof/>
            </w:rPr>
            <w:t>测试信息</w:t>
          </w:r>
          <w:r>
            <w:rPr>
              <w:noProof/>
            </w:rPr>
            <w:fldChar w:fldCharType="end"/>
          </w:r>
        </w:p>
      </w:tc>
    </w:tr>
  </w:tbl>
  <w:p w:rsidR="00E33B60" w:rsidRDefault="00E33B60">
    <w:pPr>
      <w:pStyle w:val="HeadingRight"/>
      <w:rPr>
        <w:rFonts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3C37496"/>
    <w:multiLevelType w:val="hybridMultilevel"/>
    <w:tmpl w:val="C304F4C0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1">
    <w:nsid w:val="06D70D94"/>
    <w:multiLevelType w:val="hybridMultilevel"/>
    <w:tmpl w:val="34B09E08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2">
    <w:nsid w:val="0C6D676A"/>
    <w:multiLevelType w:val="hybridMultilevel"/>
    <w:tmpl w:val="465CBB7E"/>
    <w:lvl w:ilvl="0" w:tplc="931037D4">
      <w:start w:val="1"/>
      <w:numFmt w:val="bullet"/>
      <w:suff w:val="space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3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4">
    <w:nsid w:val="171657A1"/>
    <w:multiLevelType w:val="multilevel"/>
    <w:tmpl w:val="DB722B84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567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5">
    <w:nsid w:val="1D5755D3"/>
    <w:multiLevelType w:val="hybridMultilevel"/>
    <w:tmpl w:val="4BEE7E38"/>
    <w:lvl w:ilvl="0" w:tplc="3B1CEA48">
      <w:start w:val="1"/>
      <w:numFmt w:val="bulle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>
    <w:nsid w:val="44A11423"/>
    <w:multiLevelType w:val="hybridMultilevel"/>
    <w:tmpl w:val="099885FC"/>
    <w:lvl w:ilvl="0" w:tplc="C108E00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2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CA10910"/>
    <w:multiLevelType w:val="hybridMultilevel"/>
    <w:tmpl w:val="8912FA84"/>
    <w:lvl w:ilvl="0" w:tplc="E6D891E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4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</w:abstractNum>
  <w:abstractNum w:abstractNumId="25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</w:abstractNum>
  <w:abstractNum w:abstractNumId="26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>
    <w:nsid w:val="74DC635A"/>
    <w:multiLevelType w:val="hybridMultilevel"/>
    <w:tmpl w:val="7F8E0082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9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114ABF9A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13"/>
  </w:num>
  <w:num w:numId="2">
    <w:abstractNumId w:val="14"/>
  </w:num>
  <w:num w:numId="3">
    <w:abstractNumId w:val="26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0"/>
  </w:num>
  <w:num w:numId="15">
    <w:abstractNumId w:val="17"/>
  </w:num>
  <w:num w:numId="16">
    <w:abstractNumId w:val="27"/>
  </w:num>
  <w:num w:numId="17">
    <w:abstractNumId w:val="22"/>
  </w:num>
  <w:num w:numId="18">
    <w:abstractNumId w:val="16"/>
  </w:num>
  <w:num w:numId="19">
    <w:abstractNumId w:val="29"/>
  </w:num>
  <w:num w:numId="20">
    <w:abstractNumId w:val="24"/>
  </w:num>
  <w:num w:numId="21">
    <w:abstractNumId w:val="25"/>
  </w:num>
  <w:num w:numId="22">
    <w:abstractNumId w:val="18"/>
  </w:num>
  <w:num w:numId="23">
    <w:abstractNumId w:val="19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23"/>
  </w:num>
  <w:num w:numId="32">
    <w:abstractNumId w:val="14"/>
  </w:num>
  <w:num w:numId="33">
    <w:abstractNumId w:val="14"/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</w:num>
  <w:num w:numId="39">
    <w:abstractNumId w:val="11"/>
  </w:num>
  <w:num w:numId="40">
    <w:abstractNumId w:val="28"/>
  </w:num>
  <w:num w:numId="41">
    <w:abstractNumId w:val="14"/>
  </w:num>
  <w:num w:numId="42">
    <w:abstractNumId w:val="15"/>
  </w:num>
  <w:num w:numId="43">
    <w:abstractNumId w:val="14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6EC9"/>
    <w:rsid w:val="0000012D"/>
    <w:rsid w:val="00002B54"/>
    <w:rsid w:val="00002F13"/>
    <w:rsid w:val="00004F27"/>
    <w:rsid w:val="00005A5D"/>
    <w:rsid w:val="000117DB"/>
    <w:rsid w:val="0001181C"/>
    <w:rsid w:val="00013489"/>
    <w:rsid w:val="00015484"/>
    <w:rsid w:val="00015951"/>
    <w:rsid w:val="00025530"/>
    <w:rsid w:val="000257CB"/>
    <w:rsid w:val="000260F7"/>
    <w:rsid w:val="00027763"/>
    <w:rsid w:val="00035940"/>
    <w:rsid w:val="000372B6"/>
    <w:rsid w:val="000416A7"/>
    <w:rsid w:val="00042E6D"/>
    <w:rsid w:val="000454A4"/>
    <w:rsid w:val="00050E3A"/>
    <w:rsid w:val="00051285"/>
    <w:rsid w:val="00052672"/>
    <w:rsid w:val="0005673A"/>
    <w:rsid w:val="00056A43"/>
    <w:rsid w:val="000575AC"/>
    <w:rsid w:val="00060447"/>
    <w:rsid w:val="00061186"/>
    <w:rsid w:val="000613F8"/>
    <w:rsid w:val="0007151A"/>
    <w:rsid w:val="00073517"/>
    <w:rsid w:val="00074B37"/>
    <w:rsid w:val="00075290"/>
    <w:rsid w:val="000779A8"/>
    <w:rsid w:val="000808A7"/>
    <w:rsid w:val="00081B2F"/>
    <w:rsid w:val="00083A86"/>
    <w:rsid w:val="00083EE8"/>
    <w:rsid w:val="00084D51"/>
    <w:rsid w:val="0009065D"/>
    <w:rsid w:val="00090826"/>
    <w:rsid w:val="0009536A"/>
    <w:rsid w:val="00097434"/>
    <w:rsid w:val="000975F7"/>
    <w:rsid w:val="000A095E"/>
    <w:rsid w:val="000A178F"/>
    <w:rsid w:val="000A4552"/>
    <w:rsid w:val="000A51FD"/>
    <w:rsid w:val="000A6EED"/>
    <w:rsid w:val="000A7AF6"/>
    <w:rsid w:val="000B03FA"/>
    <w:rsid w:val="000B0AB0"/>
    <w:rsid w:val="000B0F91"/>
    <w:rsid w:val="000B11C1"/>
    <w:rsid w:val="000B24BA"/>
    <w:rsid w:val="000B2B35"/>
    <w:rsid w:val="000B321C"/>
    <w:rsid w:val="000B7A0E"/>
    <w:rsid w:val="000C6446"/>
    <w:rsid w:val="000D08AE"/>
    <w:rsid w:val="000D1C30"/>
    <w:rsid w:val="000D1D11"/>
    <w:rsid w:val="000D26DF"/>
    <w:rsid w:val="000D49CC"/>
    <w:rsid w:val="000D4F7E"/>
    <w:rsid w:val="000D5AAA"/>
    <w:rsid w:val="000E2A2D"/>
    <w:rsid w:val="000E33B5"/>
    <w:rsid w:val="000E4E41"/>
    <w:rsid w:val="000F1682"/>
    <w:rsid w:val="000F2C11"/>
    <w:rsid w:val="000F7A3B"/>
    <w:rsid w:val="0010073E"/>
    <w:rsid w:val="00101D3A"/>
    <w:rsid w:val="00101DEC"/>
    <w:rsid w:val="00102F95"/>
    <w:rsid w:val="001063D0"/>
    <w:rsid w:val="0010701B"/>
    <w:rsid w:val="00114808"/>
    <w:rsid w:val="00120A1A"/>
    <w:rsid w:val="00120F3E"/>
    <w:rsid w:val="00121BBB"/>
    <w:rsid w:val="0012755B"/>
    <w:rsid w:val="00135124"/>
    <w:rsid w:val="00141B22"/>
    <w:rsid w:val="0014505B"/>
    <w:rsid w:val="00145962"/>
    <w:rsid w:val="001502C3"/>
    <w:rsid w:val="00150503"/>
    <w:rsid w:val="00151598"/>
    <w:rsid w:val="00151F23"/>
    <w:rsid w:val="00157295"/>
    <w:rsid w:val="0016395E"/>
    <w:rsid w:val="001663B0"/>
    <w:rsid w:val="00172C2F"/>
    <w:rsid w:val="00173AFB"/>
    <w:rsid w:val="00185FE6"/>
    <w:rsid w:val="00187246"/>
    <w:rsid w:val="001879C0"/>
    <w:rsid w:val="001910D7"/>
    <w:rsid w:val="00192E78"/>
    <w:rsid w:val="00194631"/>
    <w:rsid w:val="0019493A"/>
    <w:rsid w:val="00195897"/>
    <w:rsid w:val="0019660E"/>
    <w:rsid w:val="0019733E"/>
    <w:rsid w:val="001979CC"/>
    <w:rsid w:val="001A0AB0"/>
    <w:rsid w:val="001A4E61"/>
    <w:rsid w:val="001A5278"/>
    <w:rsid w:val="001B168C"/>
    <w:rsid w:val="001B409A"/>
    <w:rsid w:val="001B4758"/>
    <w:rsid w:val="001B7248"/>
    <w:rsid w:val="001C2CA0"/>
    <w:rsid w:val="001C6017"/>
    <w:rsid w:val="001C77F4"/>
    <w:rsid w:val="001D4F32"/>
    <w:rsid w:val="001D5B25"/>
    <w:rsid w:val="001D60F6"/>
    <w:rsid w:val="001E07A4"/>
    <w:rsid w:val="001E18CC"/>
    <w:rsid w:val="001E2D2F"/>
    <w:rsid w:val="001E37F0"/>
    <w:rsid w:val="001E3927"/>
    <w:rsid w:val="001E445A"/>
    <w:rsid w:val="001E7356"/>
    <w:rsid w:val="001E75DB"/>
    <w:rsid w:val="001F3D1E"/>
    <w:rsid w:val="001F3DCF"/>
    <w:rsid w:val="001F55C4"/>
    <w:rsid w:val="001F5D08"/>
    <w:rsid w:val="002070AE"/>
    <w:rsid w:val="00207D91"/>
    <w:rsid w:val="00210050"/>
    <w:rsid w:val="00210949"/>
    <w:rsid w:val="00210DA7"/>
    <w:rsid w:val="00211E5F"/>
    <w:rsid w:val="00215336"/>
    <w:rsid w:val="0022112D"/>
    <w:rsid w:val="00221E58"/>
    <w:rsid w:val="00224124"/>
    <w:rsid w:val="00225152"/>
    <w:rsid w:val="002258E8"/>
    <w:rsid w:val="002319B2"/>
    <w:rsid w:val="00231AE6"/>
    <w:rsid w:val="00232F2A"/>
    <w:rsid w:val="002426C4"/>
    <w:rsid w:val="00243D08"/>
    <w:rsid w:val="002441E6"/>
    <w:rsid w:val="0024504D"/>
    <w:rsid w:val="00245333"/>
    <w:rsid w:val="002509C4"/>
    <w:rsid w:val="00252596"/>
    <w:rsid w:val="00252E9C"/>
    <w:rsid w:val="002615BD"/>
    <w:rsid w:val="002617D7"/>
    <w:rsid w:val="0026205D"/>
    <w:rsid w:val="002622E7"/>
    <w:rsid w:val="0026315B"/>
    <w:rsid w:val="00263569"/>
    <w:rsid w:val="0026399B"/>
    <w:rsid w:val="0026743A"/>
    <w:rsid w:val="00271A3A"/>
    <w:rsid w:val="002728F6"/>
    <w:rsid w:val="00273133"/>
    <w:rsid w:val="00276DEA"/>
    <w:rsid w:val="00281F0A"/>
    <w:rsid w:val="00282810"/>
    <w:rsid w:val="002834F2"/>
    <w:rsid w:val="00284A10"/>
    <w:rsid w:val="00291369"/>
    <w:rsid w:val="00291B71"/>
    <w:rsid w:val="00294C8D"/>
    <w:rsid w:val="0029746B"/>
    <w:rsid w:val="002A1945"/>
    <w:rsid w:val="002A1E07"/>
    <w:rsid w:val="002A41EB"/>
    <w:rsid w:val="002A47D8"/>
    <w:rsid w:val="002A4D81"/>
    <w:rsid w:val="002A787E"/>
    <w:rsid w:val="002B025A"/>
    <w:rsid w:val="002B3258"/>
    <w:rsid w:val="002B3ED8"/>
    <w:rsid w:val="002B6C16"/>
    <w:rsid w:val="002C265E"/>
    <w:rsid w:val="002D0689"/>
    <w:rsid w:val="002D22CA"/>
    <w:rsid w:val="002D3575"/>
    <w:rsid w:val="002D54BC"/>
    <w:rsid w:val="002E0703"/>
    <w:rsid w:val="002E08C1"/>
    <w:rsid w:val="002E1992"/>
    <w:rsid w:val="002E1A12"/>
    <w:rsid w:val="002E268F"/>
    <w:rsid w:val="002E37B6"/>
    <w:rsid w:val="002E3E32"/>
    <w:rsid w:val="002E7604"/>
    <w:rsid w:val="002F097E"/>
    <w:rsid w:val="002F1E61"/>
    <w:rsid w:val="002F4A0C"/>
    <w:rsid w:val="002F5787"/>
    <w:rsid w:val="00300F76"/>
    <w:rsid w:val="00301D86"/>
    <w:rsid w:val="003047BC"/>
    <w:rsid w:val="003061A2"/>
    <w:rsid w:val="00306360"/>
    <w:rsid w:val="00314522"/>
    <w:rsid w:val="00314AA6"/>
    <w:rsid w:val="00321953"/>
    <w:rsid w:val="00322C02"/>
    <w:rsid w:val="003236B0"/>
    <w:rsid w:val="0032372B"/>
    <w:rsid w:val="00325E31"/>
    <w:rsid w:val="00326990"/>
    <w:rsid w:val="00336669"/>
    <w:rsid w:val="00341CA7"/>
    <w:rsid w:val="003438CB"/>
    <w:rsid w:val="003451B7"/>
    <w:rsid w:val="00345C6A"/>
    <w:rsid w:val="003474AA"/>
    <w:rsid w:val="00350198"/>
    <w:rsid w:val="00351725"/>
    <w:rsid w:val="00351F58"/>
    <w:rsid w:val="00353883"/>
    <w:rsid w:val="00354369"/>
    <w:rsid w:val="00355965"/>
    <w:rsid w:val="00355F9A"/>
    <w:rsid w:val="00362BD3"/>
    <w:rsid w:val="00363907"/>
    <w:rsid w:val="00364F16"/>
    <w:rsid w:val="0036571D"/>
    <w:rsid w:val="00371765"/>
    <w:rsid w:val="003727EB"/>
    <w:rsid w:val="00375635"/>
    <w:rsid w:val="003777B6"/>
    <w:rsid w:val="00381CCF"/>
    <w:rsid w:val="00381FEC"/>
    <w:rsid w:val="003865AB"/>
    <w:rsid w:val="00390BDF"/>
    <w:rsid w:val="00390EE0"/>
    <w:rsid w:val="003B0D60"/>
    <w:rsid w:val="003B19A3"/>
    <w:rsid w:val="003B5CD6"/>
    <w:rsid w:val="003B7B5A"/>
    <w:rsid w:val="003C53F7"/>
    <w:rsid w:val="003C6D60"/>
    <w:rsid w:val="003D111E"/>
    <w:rsid w:val="003D2B86"/>
    <w:rsid w:val="003D315F"/>
    <w:rsid w:val="003D5BBF"/>
    <w:rsid w:val="003D5E14"/>
    <w:rsid w:val="003E2268"/>
    <w:rsid w:val="003E6D73"/>
    <w:rsid w:val="003F449E"/>
    <w:rsid w:val="003F47A3"/>
    <w:rsid w:val="003F5E7C"/>
    <w:rsid w:val="003F5EB1"/>
    <w:rsid w:val="003F6C7D"/>
    <w:rsid w:val="003F6F00"/>
    <w:rsid w:val="004002BE"/>
    <w:rsid w:val="004012CA"/>
    <w:rsid w:val="0040203D"/>
    <w:rsid w:val="004030D4"/>
    <w:rsid w:val="004037F2"/>
    <w:rsid w:val="00404C1F"/>
    <w:rsid w:val="004058FF"/>
    <w:rsid w:val="00405F1F"/>
    <w:rsid w:val="00412ECB"/>
    <w:rsid w:val="00412EF4"/>
    <w:rsid w:val="00413309"/>
    <w:rsid w:val="00415BCD"/>
    <w:rsid w:val="00423019"/>
    <w:rsid w:val="004277BE"/>
    <w:rsid w:val="00430361"/>
    <w:rsid w:val="00431886"/>
    <w:rsid w:val="00431969"/>
    <w:rsid w:val="00431F80"/>
    <w:rsid w:val="004407A8"/>
    <w:rsid w:val="00443481"/>
    <w:rsid w:val="00443EF5"/>
    <w:rsid w:val="00444FE0"/>
    <w:rsid w:val="004475FC"/>
    <w:rsid w:val="004519AB"/>
    <w:rsid w:val="00451DB8"/>
    <w:rsid w:val="004522A2"/>
    <w:rsid w:val="004530D9"/>
    <w:rsid w:val="00453317"/>
    <w:rsid w:val="00454AE4"/>
    <w:rsid w:val="004579FB"/>
    <w:rsid w:val="00463267"/>
    <w:rsid w:val="00465824"/>
    <w:rsid w:val="004674F5"/>
    <w:rsid w:val="004772A0"/>
    <w:rsid w:val="00480274"/>
    <w:rsid w:val="0048699B"/>
    <w:rsid w:val="00494584"/>
    <w:rsid w:val="00495869"/>
    <w:rsid w:val="004961FE"/>
    <w:rsid w:val="0049718D"/>
    <w:rsid w:val="004972B8"/>
    <w:rsid w:val="004A2115"/>
    <w:rsid w:val="004B2A81"/>
    <w:rsid w:val="004B36E9"/>
    <w:rsid w:val="004B495A"/>
    <w:rsid w:val="004B5A73"/>
    <w:rsid w:val="004B69F8"/>
    <w:rsid w:val="004C0A8A"/>
    <w:rsid w:val="004C3DD3"/>
    <w:rsid w:val="004C53A0"/>
    <w:rsid w:val="004D0B38"/>
    <w:rsid w:val="004D3584"/>
    <w:rsid w:val="004D4E1E"/>
    <w:rsid w:val="004D5651"/>
    <w:rsid w:val="004D6A2A"/>
    <w:rsid w:val="004D6C6D"/>
    <w:rsid w:val="004D76E5"/>
    <w:rsid w:val="004E3B0F"/>
    <w:rsid w:val="004E55FD"/>
    <w:rsid w:val="004E57B7"/>
    <w:rsid w:val="004E7CCC"/>
    <w:rsid w:val="004F1367"/>
    <w:rsid w:val="004F3A48"/>
    <w:rsid w:val="004F6D0D"/>
    <w:rsid w:val="004F7FE4"/>
    <w:rsid w:val="0050212B"/>
    <w:rsid w:val="005026A0"/>
    <w:rsid w:val="00503406"/>
    <w:rsid w:val="00505E66"/>
    <w:rsid w:val="005069AA"/>
    <w:rsid w:val="005071AF"/>
    <w:rsid w:val="00507270"/>
    <w:rsid w:val="00507760"/>
    <w:rsid w:val="00511221"/>
    <w:rsid w:val="00521086"/>
    <w:rsid w:val="00521A9B"/>
    <w:rsid w:val="00525751"/>
    <w:rsid w:val="00525D1C"/>
    <w:rsid w:val="00530609"/>
    <w:rsid w:val="00532F1C"/>
    <w:rsid w:val="0053422B"/>
    <w:rsid w:val="00534F47"/>
    <w:rsid w:val="00535D5A"/>
    <w:rsid w:val="00536374"/>
    <w:rsid w:val="00536B65"/>
    <w:rsid w:val="00536F6A"/>
    <w:rsid w:val="0054016F"/>
    <w:rsid w:val="00541991"/>
    <w:rsid w:val="0054294A"/>
    <w:rsid w:val="00542A57"/>
    <w:rsid w:val="005431AA"/>
    <w:rsid w:val="00545309"/>
    <w:rsid w:val="00546CEF"/>
    <w:rsid w:val="00555789"/>
    <w:rsid w:val="005632BB"/>
    <w:rsid w:val="00566423"/>
    <w:rsid w:val="005665DB"/>
    <w:rsid w:val="00567F25"/>
    <w:rsid w:val="0057045A"/>
    <w:rsid w:val="00571ADD"/>
    <w:rsid w:val="005744C1"/>
    <w:rsid w:val="00574F1F"/>
    <w:rsid w:val="00575D1A"/>
    <w:rsid w:val="00582137"/>
    <w:rsid w:val="00585AC3"/>
    <w:rsid w:val="00586796"/>
    <w:rsid w:val="00591AFA"/>
    <w:rsid w:val="00591EC1"/>
    <w:rsid w:val="00592E5D"/>
    <w:rsid w:val="00595593"/>
    <w:rsid w:val="0059780A"/>
    <w:rsid w:val="005A0ECB"/>
    <w:rsid w:val="005A45D5"/>
    <w:rsid w:val="005A4F0A"/>
    <w:rsid w:val="005A5A38"/>
    <w:rsid w:val="005B0405"/>
    <w:rsid w:val="005B0C99"/>
    <w:rsid w:val="005B2A59"/>
    <w:rsid w:val="005B2E92"/>
    <w:rsid w:val="005B35C0"/>
    <w:rsid w:val="005B3DE6"/>
    <w:rsid w:val="005B4B17"/>
    <w:rsid w:val="005B53E3"/>
    <w:rsid w:val="005B55D5"/>
    <w:rsid w:val="005B7892"/>
    <w:rsid w:val="005C09D4"/>
    <w:rsid w:val="005C49CE"/>
    <w:rsid w:val="005C7261"/>
    <w:rsid w:val="005D089A"/>
    <w:rsid w:val="005D0DA9"/>
    <w:rsid w:val="005D238D"/>
    <w:rsid w:val="005D73A9"/>
    <w:rsid w:val="005D76B3"/>
    <w:rsid w:val="005E0B03"/>
    <w:rsid w:val="005E17C9"/>
    <w:rsid w:val="005E25FF"/>
    <w:rsid w:val="005E4FD9"/>
    <w:rsid w:val="005E52C0"/>
    <w:rsid w:val="005E7ADE"/>
    <w:rsid w:val="005F3660"/>
    <w:rsid w:val="005F4864"/>
    <w:rsid w:val="005F4E0E"/>
    <w:rsid w:val="005F7A7B"/>
    <w:rsid w:val="00600D6E"/>
    <w:rsid w:val="00600E93"/>
    <w:rsid w:val="00601EBC"/>
    <w:rsid w:val="00603E42"/>
    <w:rsid w:val="006051BC"/>
    <w:rsid w:val="00610BCE"/>
    <w:rsid w:val="00614D81"/>
    <w:rsid w:val="00615E7B"/>
    <w:rsid w:val="0061677C"/>
    <w:rsid w:val="0062070D"/>
    <w:rsid w:val="00621EB4"/>
    <w:rsid w:val="006230C9"/>
    <w:rsid w:val="0062458F"/>
    <w:rsid w:val="0063146E"/>
    <w:rsid w:val="00633D20"/>
    <w:rsid w:val="00634C19"/>
    <w:rsid w:val="00634CE9"/>
    <w:rsid w:val="006361AB"/>
    <w:rsid w:val="00641207"/>
    <w:rsid w:val="00641F8D"/>
    <w:rsid w:val="00644B86"/>
    <w:rsid w:val="00644CEF"/>
    <w:rsid w:val="00646DA3"/>
    <w:rsid w:val="00647CAC"/>
    <w:rsid w:val="00651F2B"/>
    <w:rsid w:val="00653E64"/>
    <w:rsid w:val="00655532"/>
    <w:rsid w:val="00656B6C"/>
    <w:rsid w:val="00657B5C"/>
    <w:rsid w:val="00660981"/>
    <w:rsid w:val="00665578"/>
    <w:rsid w:val="006656A2"/>
    <w:rsid w:val="00666E82"/>
    <w:rsid w:val="0066767C"/>
    <w:rsid w:val="0067055C"/>
    <w:rsid w:val="00671F54"/>
    <w:rsid w:val="00672580"/>
    <w:rsid w:val="0067763C"/>
    <w:rsid w:val="00681B0B"/>
    <w:rsid w:val="00682134"/>
    <w:rsid w:val="00687407"/>
    <w:rsid w:val="00690A79"/>
    <w:rsid w:val="00690D87"/>
    <w:rsid w:val="006939C1"/>
    <w:rsid w:val="00694454"/>
    <w:rsid w:val="0069739B"/>
    <w:rsid w:val="006A0074"/>
    <w:rsid w:val="006A229B"/>
    <w:rsid w:val="006A5251"/>
    <w:rsid w:val="006B03B4"/>
    <w:rsid w:val="006B3D98"/>
    <w:rsid w:val="006B4E75"/>
    <w:rsid w:val="006B681D"/>
    <w:rsid w:val="006B6D71"/>
    <w:rsid w:val="006C0AA8"/>
    <w:rsid w:val="006C0B5A"/>
    <w:rsid w:val="006C5791"/>
    <w:rsid w:val="006C64AD"/>
    <w:rsid w:val="006C76D9"/>
    <w:rsid w:val="006D148E"/>
    <w:rsid w:val="006D2CE5"/>
    <w:rsid w:val="006D480C"/>
    <w:rsid w:val="006D67BC"/>
    <w:rsid w:val="006E0DD4"/>
    <w:rsid w:val="006E7265"/>
    <w:rsid w:val="006E73EE"/>
    <w:rsid w:val="006E797F"/>
    <w:rsid w:val="006F1FD7"/>
    <w:rsid w:val="006F29D1"/>
    <w:rsid w:val="006F2D59"/>
    <w:rsid w:val="006F3DAD"/>
    <w:rsid w:val="006F426D"/>
    <w:rsid w:val="006F555C"/>
    <w:rsid w:val="0070211D"/>
    <w:rsid w:val="00703242"/>
    <w:rsid w:val="007066B5"/>
    <w:rsid w:val="00706DD4"/>
    <w:rsid w:val="007131E4"/>
    <w:rsid w:val="00713292"/>
    <w:rsid w:val="00713AA0"/>
    <w:rsid w:val="007201C7"/>
    <w:rsid w:val="0072070C"/>
    <w:rsid w:val="0072158F"/>
    <w:rsid w:val="00727279"/>
    <w:rsid w:val="00727836"/>
    <w:rsid w:val="00730945"/>
    <w:rsid w:val="00742AF7"/>
    <w:rsid w:val="00744B69"/>
    <w:rsid w:val="007450EB"/>
    <w:rsid w:val="007462B8"/>
    <w:rsid w:val="00747394"/>
    <w:rsid w:val="00747AF1"/>
    <w:rsid w:val="00747CAD"/>
    <w:rsid w:val="007519E5"/>
    <w:rsid w:val="0075298C"/>
    <w:rsid w:val="007546EA"/>
    <w:rsid w:val="00757230"/>
    <w:rsid w:val="0076032D"/>
    <w:rsid w:val="00761204"/>
    <w:rsid w:val="00765B61"/>
    <w:rsid w:val="00766C9D"/>
    <w:rsid w:val="007709D3"/>
    <w:rsid w:val="00770F9B"/>
    <w:rsid w:val="00771B64"/>
    <w:rsid w:val="00772F1C"/>
    <w:rsid w:val="00775609"/>
    <w:rsid w:val="00775C00"/>
    <w:rsid w:val="00780C51"/>
    <w:rsid w:val="00780D3B"/>
    <w:rsid w:val="00781139"/>
    <w:rsid w:val="00784390"/>
    <w:rsid w:val="00786AF9"/>
    <w:rsid w:val="00791FF8"/>
    <w:rsid w:val="00792132"/>
    <w:rsid w:val="00792233"/>
    <w:rsid w:val="0079538C"/>
    <w:rsid w:val="007A3897"/>
    <w:rsid w:val="007A699A"/>
    <w:rsid w:val="007A6D4E"/>
    <w:rsid w:val="007B0FD5"/>
    <w:rsid w:val="007B1DDB"/>
    <w:rsid w:val="007B2AE0"/>
    <w:rsid w:val="007B2F5A"/>
    <w:rsid w:val="007B36B6"/>
    <w:rsid w:val="007C329E"/>
    <w:rsid w:val="007C35A4"/>
    <w:rsid w:val="007C70B7"/>
    <w:rsid w:val="007D022D"/>
    <w:rsid w:val="007D0E37"/>
    <w:rsid w:val="007D38F7"/>
    <w:rsid w:val="007D3DB1"/>
    <w:rsid w:val="007D47BD"/>
    <w:rsid w:val="007D53D3"/>
    <w:rsid w:val="007D7C25"/>
    <w:rsid w:val="007E00C4"/>
    <w:rsid w:val="007E014F"/>
    <w:rsid w:val="007E0792"/>
    <w:rsid w:val="007F02E3"/>
    <w:rsid w:val="007F3B3A"/>
    <w:rsid w:val="007F51C2"/>
    <w:rsid w:val="007F5387"/>
    <w:rsid w:val="007F66C2"/>
    <w:rsid w:val="007F7859"/>
    <w:rsid w:val="00800941"/>
    <w:rsid w:val="0080361C"/>
    <w:rsid w:val="0081021C"/>
    <w:rsid w:val="00812D2D"/>
    <w:rsid w:val="00813B85"/>
    <w:rsid w:val="00815CF6"/>
    <w:rsid w:val="00817B96"/>
    <w:rsid w:val="00822C99"/>
    <w:rsid w:val="00822E0B"/>
    <w:rsid w:val="00826E11"/>
    <w:rsid w:val="00827E12"/>
    <w:rsid w:val="008304B2"/>
    <w:rsid w:val="0083107B"/>
    <w:rsid w:val="00841D0A"/>
    <w:rsid w:val="00841D8C"/>
    <w:rsid w:val="0084236C"/>
    <w:rsid w:val="00846BA9"/>
    <w:rsid w:val="00847456"/>
    <w:rsid w:val="00850302"/>
    <w:rsid w:val="0085154B"/>
    <w:rsid w:val="008555D2"/>
    <w:rsid w:val="00857BA2"/>
    <w:rsid w:val="008614A2"/>
    <w:rsid w:val="00867F89"/>
    <w:rsid w:val="00871074"/>
    <w:rsid w:val="008715C9"/>
    <w:rsid w:val="00874C51"/>
    <w:rsid w:val="00874E76"/>
    <w:rsid w:val="00877068"/>
    <w:rsid w:val="00877B4C"/>
    <w:rsid w:val="00882602"/>
    <w:rsid w:val="00885DCC"/>
    <w:rsid w:val="00886968"/>
    <w:rsid w:val="0088713E"/>
    <w:rsid w:val="008872F2"/>
    <w:rsid w:val="00887377"/>
    <w:rsid w:val="00887D80"/>
    <w:rsid w:val="00890570"/>
    <w:rsid w:val="00890F33"/>
    <w:rsid w:val="00893D78"/>
    <w:rsid w:val="008968FE"/>
    <w:rsid w:val="008A2E7B"/>
    <w:rsid w:val="008A5C2E"/>
    <w:rsid w:val="008A5CF2"/>
    <w:rsid w:val="008B01C1"/>
    <w:rsid w:val="008B0938"/>
    <w:rsid w:val="008B10F4"/>
    <w:rsid w:val="008B3BE5"/>
    <w:rsid w:val="008C3B82"/>
    <w:rsid w:val="008C7522"/>
    <w:rsid w:val="008D24A4"/>
    <w:rsid w:val="008D24B9"/>
    <w:rsid w:val="008D5DC1"/>
    <w:rsid w:val="008E07BA"/>
    <w:rsid w:val="008E3E20"/>
    <w:rsid w:val="008E67B9"/>
    <w:rsid w:val="008F24F0"/>
    <w:rsid w:val="00911FC1"/>
    <w:rsid w:val="009132F5"/>
    <w:rsid w:val="00916339"/>
    <w:rsid w:val="00926F3D"/>
    <w:rsid w:val="00927C46"/>
    <w:rsid w:val="00930AF5"/>
    <w:rsid w:val="00940754"/>
    <w:rsid w:val="00941824"/>
    <w:rsid w:val="00943450"/>
    <w:rsid w:val="00945484"/>
    <w:rsid w:val="00946B98"/>
    <w:rsid w:val="00946F40"/>
    <w:rsid w:val="00947EE0"/>
    <w:rsid w:val="009515EA"/>
    <w:rsid w:val="00954ABE"/>
    <w:rsid w:val="00955AC3"/>
    <w:rsid w:val="00955DAC"/>
    <w:rsid w:val="0095609C"/>
    <w:rsid w:val="009622B3"/>
    <w:rsid w:val="00963AFD"/>
    <w:rsid w:val="0096513A"/>
    <w:rsid w:val="009707A3"/>
    <w:rsid w:val="00973172"/>
    <w:rsid w:val="00975C28"/>
    <w:rsid w:val="00983161"/>
    <w:rsid w:val="00987725"/>
    <w:rsid w:val="009917AB"/>
    <w:rsid w:val="009950FB"/>
    <w:rsid w:val="00995B5F"/>
    <w:rsid w:val="00997E85"/>
    <w:rsid w:val="009A4B6E"/>
    <w:rsid w:val="009B0C9C"/>
    <w:rsid w:val="009C1D25"/>
    <w:rsid w:val="009C6EC9"/>
    <w:rsid w:val="009D46E1"/>
    <w:rsid w:val="009D5217"/>
    <w:rsid w:val="009E2F39"/>
    <w:rsid w:val="009E5D81"/>
    <w:rsid w:val="009E6216"/>
    <w:rsid w:val="009F1128"/>
    <w:rsid w:val="009F1189"/>
    <w:rsid w:val="009F4419"/>
    <w:rsid w:val="00A01274"/>
    <w:rsid w:val="00A01F8F"/>
    <w:rsid w:val="00A02DC2"/>
    <w:rsid w:val="00A13B2D"/>
    <w:rsid w:val="00A14E64"/>
    <w:rsid w:val="00A14EC6"/>
    <w:rsid w:val="00A16A28"/>
    <w:rsid w:val="00A16D6D"/>
    <w:rsid w:val="00A17D27"/>
    <w:rsid w:val="00A25D68"/>
    <w:rsid w:val="00A268ED"/>
    <w:rsid w:val="00A26983"/>
    <w:rsid w:val="00A27442"/>
    <w:rsid w:val="00A27CB4"/>
    <w:rsid w:val="00A301DF"/>
    <w:rsid w:val="00A311C2"/>
    <w:rsid w:val="00A329A9"/>
    <w:rsid w:val="00A34119"/>
    <w:rsid w:val="00A35E31"/>
    <w:rsid w:val="00A379AC"/>
    <w:rsid w:val="00A41C77"/>
    <w:rsid w:val="00A42983"/>
    <w:rsid w:val="00A4457D"/>
    <w:rsid w:val="00A50353"/>
    <w:rsid w:val="00A508BD"/>
    <w:rsid w:val="00A51A33"/>
    <w:rsid w:val="00A567FA"/>
    <w:rsid w:val="00A60FE8"/>
    <w:rsid w:val="00A65643"/>
    <w:rsid w:val="00A65FB4"/>
    <w:rsid w:val="00A66FED"/>
    <w:rsid w:val="00A740B0"/>
    <w:rsid w:val="00A8263C"/>
    <w:rsid w:val="00A8431C"/>
    <w:rsid w:val="00A85626"/>
    <w:rsid w:val="00A85675"/>
    <w:rsid w:val="00A87DF7"/>
    <w:rsid w:val="00A90862"/>
    <w:rsid w:val="00A90ACC"/>
    <w:rsid w:val="00A93D33"/>
    <w:rsid w:val="00A95AE9"/>
    <w:rsid w:val="00AA158F"/>
    <w:rsid w:val="00AA1CE3"/>
    <w:rsid w:val="00AA645A"/>
    <w:rsid w:val="00AA6CE8"/>
    <w:rsid w:val="00AA723E"/>
    <w:rsid w:val="00AB666C"/>
    <w:rsid w:val="00AC12C4"/>
    <w:rsid w:val="00AC3919"/>
    <w:rsid w:val="00AC6393"/>
    <w:rsid w:val="00AD00D6"/>
    <w:rsid w:val="00AD1148"/>
    <w:rsid w:val="00AD11E3"/>
    <w:rsid w:val="00AD21EC"/>
    <w:rsid w:val="00AD2AD4"/>
    <w:rsid w:val="00AD3FAF"/>
    <w:rsid w:val="00AE5DCD"/>
    <w:rsid w:val="00AE5DDC"/>
    <w:rsid w:val="00AE61C0"/>
    <w:rsid w:val="00AE736D"/>
    <w:rsid w:val="00AF07E5"/>
    <w:rsid w:val="00AF1C54"/>
    <w:rsid w:val="00AF2DF4"/>
    <w:rsid w:val="00AF749C"/>
    <w:rsid w:val="00B01E99"/>
    <w:rsid w:val="00B045E3"/>
    <w:rsid w:val="00B04A4F"/>
    <w:rsid w:val="00B055F0"/>
    <w:rsid w:val="00B1719E"/>
    <w:rsid w:val="00B17C9A"/>
    <w:rsid w:val="00B2072C"/>
    <w:rsid w:val="00B23BE2"/>
    <w:rsid w:val="00B2468F"/>
    <w:rsid w:val="00B26344"/>
    <w:rsid w:val="00B26A3E"/>
    <w:rsid w:val="00B274E1"/>
    <w:rsid w:val="00B27844"/>
    <w:rsid w:val="00B312A8"/>
    <w:rsid w:val="00B312F2"/>
    <w:rsid w:val="00B35795"/>
    <w:rsid w:val="00B3675E"/>
    <w:rsid w:val="00B401E5"/>
    <w:rsid w:val="00B5150B"/>
    <w:rsid w:val="00B518EC"/>
    <w:rsid w:val="00B55CC8"/>
    <w:rsid w:val="00B57278"/>
    <w:rsid w:val="00B61289"/>
    <w:rsid w:val="00B63CCC"/>
    <w:rsid w:val="00B6404E"/>
    <w:rsid w:val="00B67B34"/>
    <w:rsid w:val="00B7143F"/>
    <w:rsid w:val="00B71E11"/>
    <w:rsid w:val="00B73596"/>
    <w:rsid w:val="00B73644"/>
    <w:rsid w:val="00B74BA8"/>
    <w:rsid w:val="00B752DD"/>
    <w:rsid w:val="00B75DB4"/>
    <w:rsid w:val="00B80888"/>
    <w:rsid w:val="00B851EB"/>
    <w:rsid w:val="00B86853"/>
    <w:rsid w:val="00B9790F"/>
    <w:rsid w:val="00BA0667"/>
    <w:rsid w:val="00BA1E8F"/>
    <w:rsid w:val="00BA2949"/>
    <w:rsid w:val="00BA2EC0"/>
    <w:rsid w:val="00BA5610"/>
    <w:rsid w:val="00BA6950"/>
    <w:rsid w:val="00BA75BE"/>
    <w:rsid w:val="00BA79BB"/>
    <w:rsid w:val="00BB0414"/>
    <w:rsid w:val="00BB2268"/>
    <w:rsid w:val="00BB262E"/>
    <w:rsid w:val="00BB2B5A"/>
    <w:rsid w:val="00BB3F31"/>
    <w:rsid w:val="00BB675B"/>
    <w:rsid w:val="00BC3454"/>
    <w:rsid w:val="00BC3C97"/>
    <w:rsid w:val="00BC3D5E"/>
    <w:rsid w:val="00BC3F2F"/>
    <w:rsid w:val="00BC4160"/>
    <w:rsid w:val="00BC45B5"/>
    <w:rsid w:val="00BC698D"/>
    <w:rsid w:val="00BC7649"/>
    <w:rsid w:val="00BD2886"/>
    <w:rsid w:val="00BE345E"/>
    <w:rsid w:val="00BE45F9"/>
    <w:rsid w:val="00BE49EB"/>
    <w:rsid w:val="00BE5628"/>
    <w:rsid w:val="00BE564E"/>
    <w:rsid w:val="00BF0F18"/>
    <w:rsid w:val="00BF4A27"/>
    <w:rsid w:val="00BF5615"/>
    <w:rsid w:val="00C02057"/>
    <w:rsid w:val="00C02858"/>
    <w:rsid w:val="00C04B43"/>
    <w:rsid w:val="00C0508B"/>
    <w:rsid w:val="00C05ACD"/>
    <w:rsid w:val="00C10072"/>
    <w:rsid w:val="00C10F2F"/>
    <w:rsid w:val="00C1718A"/>
    <w:rsid w:val="00C17630"/>
    <w:rsid w:val="00C201D6"/>
    <w:rsid w:val="00C21F95"/>
    <w:rsid w:val="00C2352D"/>
    <w:rsid w:val="00C23539"/>
    <w:rsid w:val="00C32711"/>
    <w:rsid w:val="00C32FFB"/>
    <w:rsid w:val="00C34A4D"/>
    <w:rsid w:val="00C350CF"/>
    <w:rsid w:val="00C3577F"/>
    <w:rsid w:val="00C361A0"/>
    <w:rsid w:val="00C40ECC"/>
    <w:rsid w:val="00C41BE2"/>
    <w:rsid w:val="00C42711"/>
    <w:rsid w:val="00C43B84"/>
    <w:rsid w:val="00C44B99"/>
    <w:rsid w:val="00C45C37"/>
    <w:rsid w:val="00C45E54"/>
    <w:rsid w:val="00C46EC7"/>
    <w:rsid w:val="00C47183"/>
    <w:rsid w:val="00C528BC"/>
    <w:rsid w:val="00C55761"/>
    <w:rsid w:val="00C55D0C"/>
    <w:rsid w:val="00C61833"/>
    <w:rsid w:val="00C642AA"/>
    <w:rsid w:val="00C65123"/>
    <w:rsid w:val="00C71304"/>
    <w:rsid w:val="00C721D9"/>
    <w:rsid w:val="00C73EE6"/>
    <w:rsid w:val="00C73FC5"/>
    <w:rsid w:val="00C762F8"/>
    <w:rsid w:val="00C7703B"/>
    <w:rsid w:val="00C807E3"/>
    <w:rsid w:val="00C823C2"/>
    <w:rsid w:val="00C8279D"/>
    <w:rsid w:val="00C82B27"/>
    <w:rsid w:val="00C82E31"/>
    <w:rsid w:val="00C84860"/>
    <w:rsid w:val="00C86E33"/>
    <w:rsid w:val="00C920DA"/>
    <w:rsid w:val="00C94083"/>
    <w:rsid w:val="00C96E96"/>
    <w:rsid w:val="00CA065D"/>
    <w:rsid w:val="00CA1448"/>
    <w:rsid w:val="00CA5505"/>
    <w:rsid w:val="00CA6A64"/>
    <w:rsid w:val="00CA71AD"/>
    <w:rsid w:val="00CB0B4F"/>
    <w:rsid w:val="00CB2570"/>
    <w:rsid w:val="00CB2B32"/>
    <w:rsid w:val="00CB351B"/>
    <w:rsid w:val="00CB3981"/>
    <w:rsid w:val="00CB3EC5"/>
    <w:rsid w:val="00CB42B5"/>
    <w:rsid w:val="00CB43E5"/>
    <w:rsid w:val="00CC4464"/>
    <w:rsid w:val="00CC6072"/>
    <w:rsid w:val="00CC7AFE"/>
    <w:rsid w:val="00CC7EDD"/>
    <w:rsid w:val="00CD174F"/>
    <w:rsid w:val="00CD33EB"/>
    <w:rsid w:val="00CD421D"/>
    <w:rsid w:val="00CE191D"/>
    <w:rsid w:val="00CE4840"/>
    <w:rsid w:val="00CE6710"/>
    <w:rsid w:val="00CE7C4F"/>
    <w:rsid w:val="00CF0B56"/>
    <w:rsid w:val="00CF20CA"/>
    <w:rsid w:val="00CF2C73"/>
    <w:rsid w:val="00CF4E3A"/>
    <w:rsid w:val="00CF5FBA"/>
    <w:rsid w:val="00CF69C9"/>
    <w:rsid w:val="00CF7E4C"/>
    <w:rsid w:val="00D003D7"/>
    <w:rsid w:val="00D01896"/>
    <w:rsid w:val="00D04CB3"/>
    <w:rsid w:val="00D04D39"/>
    <w:rsid w:val="00D05265"/>
    <w:rsid w:val="00D06A4B"/>
    <w:rsid w:val="00D12F9C"/>
    <w:rsid w:val="00D13A7A"/>
    <w:rsid w:val="00D17331"/>
    <w:rsid w:val="00D23DDA"/>
    <w:rsid w:val="00D24713"/>
    <w:rsid w:val="00D30B2B"/>
    <w:rsid w:val="00D31555"/>
    <w:rsid w:val="00D36465"/>
    <w:rsid w:val="00D4238E"/>
    <w:rsid w:val="00D4276B"/>
    <w:rsid w:val="00D42B1D"/>
    <w:rsid w:val="00D447CC"/>
    <w:rsid w:val="00D44891"/>
    <w:rsid w:val="00D44C95"/>
    <w:rsid w:val="00D45820"/>
    <w:rsid w:val="00D47663"/>
    <w:rsid w:val="00D478EF"/>
    <w:rsid w:val="00D51689"/>
    <w:rsid w:val="00D51D2E"/>
    <w:rsid w:val="00D52EF8"/>
    <w:rsid w:val="00D54C83"/>
    <w:rsid w:val="00D55BBC"/>
    <w:rsid w:val="00D627EF"/>
    <w:rsid w:val="00D64A74"/>
    <w:rsid w:val="00D66EFA"/>
    <w:rsid w:val="00D7037A"/>
    <w:rsid w:val="00D74948"/>
    <w:rsid w:val="00D802C6"/>
    <w:rsid w:val="00D8164A"/>
    <w:rsid w:val="00D82C9B"/>
    <w:rsid w:val="00D86069"/>
    <w:rsid w:val="00D8680A"/>
    <w:rsid w:val="00D905F2"/>
    <w:rsid w:val="00D9062F"/>
    <w:rsid w:val="00D907BD"/>
    <w:rsid w:val="00D9086F"/>
    <w:rsid w:val="00D949C6"/>
    <w:rsid w:val="00D952FE"/>
    <w:rsid w:val="00D95D89"/>
    <w:rsid w:val="00D9655C"/>
    <w:rsid w:val="00DA0DC1"/>
    <w:rsid w:val="00DA1F08"/>
    <w:rsid w:val="00DB26BA"/>
    <w:rsid w:val="00DB5916"/>
    <w:rsid w:val="00DB618C"/>
    <w:rsid w:val="00DC2810"/>
    <w:rsid w:val="00DC4AD3"/>
    <w:rsid w:val="00DC4B7C"/>
    <w:rsid w:val="00DD4CD3"/>
    <w:rsid w:val="00DD7115"/>
    <w:rsid w:val="00DD7A50"/>
    <w:rsid w:val="00DD7E47"/>
    <w:rsid w:val="00DE06F2"/>
    <w:rsid w:val="00DE30CF"/>
    <w:rsid w:val="00DE5D9C"/>
    <w:rsid w:val="00DE6798"/>
    <w:rsid w:val="00DE6FD7"/>
    <w:rsid w:val="00DE7E4C"/>
    <w:rsid w:val="00DF0CAC"/>
    <w:rsid w:val="00DF4C3D"/>
    <w:rsid w:val="00DF5285"/>
    <w:rsid w:val="00E031B9"/>
    <w:rsid w:val="00E055AC"/>
    <w:rsid w:val="00E10AF1"/>
    <w:rsid w:val="00E10BB0"/>
    <w:rsid w:val="00E10F34"/>
    <w:rsid w:val="00E11363"/>
    <w:rsid w:val="00E12BA6"/>
    <w:rsid w:val="00E134C7"/>
    <w:rsid w:val="00E155E9"/>
    <w:rsid w:val="00E15F6C"/>
    <w:rsid w:val="00E15FFA"/>
    <w:rsid w:val="00E20CA8"/>
    <w:rsid w:val="00E2226D"/>
    <w:rsid w:val="00E2543F"/>
    <w:rsid w:val="00E26E2D"/>
    <w:rsid w:val="00E27FE9"/>
    <w:rsid w:val="00E32D31"/>
    <w:rsid w:val="00E33B60"/>
    <w:rsid w:val="00E36D8B"/>
    <w:rsid w:val="00E43178"/>
    <w:rsid w:val="00E4621D"/>
    <w:rsid w:val="00E46C9F"/>
    <w:rsid w:val="00E47275"/>
    <w:rsid w:val="00E51BF8"/>
    <w:rsid w:val="00E52CBA"/>
    <w:rsid w:val="00E52DFE"/>
    <w:rsid w:val="00E5611E"/>
    <w:rsid w:val="00E5635D"/>
    <w:rsid w:val="00E56621"/>
    <w:rsid w:val="00E571C8"/>
    <w:rsid w:val="00E608D3"/>
    <w:rsid w:val="00E60EF0"/>
    <w:rsid w:val="00E62F86"/>
    <w:rsid w:val="00E635C9"/>
    <w:rsid w:val="00E67FF3"/>
    <w:rsid w:val="00E70219"/>
    <w:rsid w:val="00E86F94"/>
    <w:rsid w:val="00E913C7"/>
    <w:rsid w:val="00E92BD5"/>
    <w:rsid w:val="00E94028"/>
    <w:rsid w:val="00E95827"/>
    <w:rsid w:val="00E965D9"/>
    <w:rsid w:val="00EA1475"/>
    <w:rsid w:val="00EA2137"/>
    <w:rsid w:val="00EA4858"/>
    <w:rsid w:val="00EA5FFE"/>
    <w:rsid w:val="00EB0B4E"/>
    <w:rsid w:val="00EB11E1"/>
    <w:rsid w:val="00EB1FCA"/>
    <w:rsid w:val="00EB69BD"/>
    <w:rsid w:val="00EB6A6C"/>
    <w:rsid w:val="00EB6BBA"/>
    <w:rsid w:val="00EC13E3"/>
    <w:rsid w:val="00ED57FC"/>
    <w:rsid w:val="00ED6574"/>
    <w:rsid w:val="00EE00CF"/>
    <w:rsid w:val="00EE2366"/>
    <w:rsid w:val="00EE35E2"/>
    <w:rsid w:val="00EF03C9"/>
    <w:rsid w:val="00EF3C34"/>
    <w:rsid w:val="00EF74F2"/>
    <w:rsid w:val="00F0382B"/>
    <w:rsid w:val="00F05289"/>
    <w:rsid w:val="00F06A3C"/>
    <w:rsid w:val="00F07643"/>
    <w:rsid w:val="00F13A61"/>
    <w:rsid w:val="00F15F61"/>
    <w:rsid w:val="00F16036"/>
    <w:rsid w:val="00F17438"/>
    <w:rsid w:val="00F27AA1"/>
    <w:rsid w:val="00F3018A"/>
    <w:rsid w:val="00F327E6"/>
    <w:rsid w:val="00F3442E"/>
    <w:rsid w:val="00F35364"/>
    <w:rsid w:val="00F35EAC"/>
    <w:rsid w:val="00F36312"/>
    <w:rsid w:val="00F37C8C"/>
    <w:rsid w:val="00F401A2"/>
    <w:rsid w:val="00F42C90"/>
    <w:rsid w:val="00F42E26"/>
    <w:rsid w:val="00F457F6"/>
    <w:rsid w:val="00F4710E"/>
    <w:rsid w:val="00F54D9D"/>
    <w:rsid w:val="00F56715"/>
    <w:rsid w:val="00F627FE"/>
    <w:rsid w:val="00F663FD"/>
    <w:rsid w:val="00F66DF4"/>
    <w:rsid w:val="00F67F64"/>
    <w:rsid w:val="00F7132E"/>
    <w:rsid w:val="00F71C80"/>
    <w:rsid w:val="00F72E47"/>
    <w:rsid w:val="00F73514"/>
    <w:rsid w:val="00F74D4F"/>
    <w:rsid w:val="00F75DF1"/>
    <w:rsid w:val="00F75EBC"/>
    <w:rsid w:val="00F77703"/>
    <w:rsid w:val="00F81DA6"/>
    <w:rsid w:val="00F85D1C"/>
    <w:rsid w:val="00F85FA2"/>
    <w:rsid w:val="00F92769"/>
    <w:rsid w:val="00F939DD"/>
    <w:rsid w:val="00F96A21"/>
    <w:rsid w:val="00FA0413"/>
    <w:rsid w:val="00FA0EE7"/>
    <w:rsid w:val="00FA31AB"/>
    <w:rsid w:val="00FA4E80"/>
    <w:rsid w:val="00FA79C5"/>
    <w:rsid w:val="00FA7D68"/>
    <w:rsid w:val="00FB0AE0"/>
    <w:rsid w:val="00FB6381"/>
    <w:rsid w:val="00FC2FF1"/>
    <w:rsid w:val="00FC4C69"/>
    <w:rsid w:val="00FC5A4B"/>
    <w:rsid w:val="00FC6265"/>
    <w:rsid w:val="00FC6307"/>
    <w:rsid w:val="00FD303A"/>
    <w:rsid w:val="00FD447F"/>
    <w:rsid w:val="00FE30BB"/>
    <w:rsid w:val="00FE5BBC"/>
    <w:rsid w:val="00FE6C7C"/>
    <w:rsid w:val="00FF20B8"/>
    <w:rsid w:val="00FF32AD"/>
    <w:rsid w:val="00FF419A"/>
    <w:rsid w:val="00FF46EA"/>
    <w:rsid w:val="00FF637A"/>
    <w:rsid w:val="00FF6907"/>
    <w:rsid w:val="00FF7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attachedSchema w:val="http://www.antennahouse.com/names/XSL/Extension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210949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27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link w:val="2Char"/>
    <w:qFormat/>
    <w:rsid w:val="00145363"/>
    <w:pPr>
      <w:keepNext/>
      <w:keepLines/>
      <w:numPr>
        <w:ilvl w:val="1"/>
        <w:numId w:val="27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aliases w:val="h:3,h,3,Kop 3V,l3,Level 3 Head,heading 3 + Indent: Left 0.25 in,Title3,1.1.1.标题 3,sect1.2.3,list 3,Head 3,h31,h32,h33,h34,h35,h36,h37,h38,h311,h321,h331,h341,h351,h361,h371,h39,h312,h322,h332,h342,h352,h362,h372,h310,h313,h323,heading 3"/>
    <w:basedOn w:val="a2"/>
    <w:next w:val="a2"/>
    <w:link w:val="3Char"/>
    <w:qFormat/>
    <w:rsid w:val="00145363"/>
    <w:pPr>
      <w:keepNext/>
      <w:keepLines/>
      <w:numPr>
        <w:ilvl w:val="2"/>
        <w:numId w:val="27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27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27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21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21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21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20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20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0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0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20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qFormat/>
    <w:rsid w:val="00145363"/>
    <w:pPr>
      <w:keepNext/>
      <w:keepLines/>
      <w:numPr>
        <w:ilvl w:val="5"/>
        <w:numId w:val="27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9C6EC9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9C6EC9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9C6EC9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27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5"/>
      </w:numPr>
    </w:pPr>
  </w:style>
  <w:style w:type="paragraph" w:customStyle="1" w:styleId="ItemList">
    <w:name w:val="Item List"/>
    <w:rsid w:val="00C41A40"/>
    <w:p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tabs>
        <w:tab w:val="left" w:pos="284"/>
      </w:tabs>
      <w:spacing w:before="80" w:after="80"/>
      <w:ind w:left="0"/>
    </w:pPr>
    <w:rPr>
      <w:kern w:val="0"/>
    </w:rPr>
  </w:style>
  <w:style w:type="paragraph" w:customStyle="1" w:styleId="SubItemListinTable">
    <w:name w:val="Sub Item List in Table"/>
    <w:basedOn w:val="a2"/>
    <w:rsid w:val="009C6EC9"/>
    <w:pPr>
      <w:spacing w:before="80" w:after="80"/>
      <w:ind w:left="0"/>
    </w:pPr>
  </w:style>
  <w:style w:type="paragraph" w:customStyle="1" w:styleId="SubItemStepinTable">
    <w:name w:val="Sub Item Step in Table"/>
    <w:rsid w:val="009C6EC9"/>
    <w:p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9C6EC9"/>
    <w:p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9C6EC9"/>
    <w:pPr>
      <w:spacing w:before="80" w:after="80"/>
      <w:ind w:left="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19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9C6EC9"/>
    <w:pPr>
      <w:numPr>
        <w:ilvl w:val="1"/>
        <w:numId w:val="19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9C6EC9"/>
    <w:pPr>
      <w:numPr>
        <w:ilvl w:val="2"/>
        <w:numId w:val="19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9C6EC9"/>
    <w:pPr>
      <w:numPr>
        <w:ilvl w:val="3"/>
        <w:numId w:val="19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ind w:left="0"/>
    </w:pPr>
  </w:style>
  <w:style w:type="paragraph" w:customStyle="1" w:styleId="CAUTIONTextStep">
    <w:name w:val="CAUTION Text Step"/>
    <w:basedOn w:val="CAUTIONText"/>
    <w:rsid w:val="001749B2"/>
    <w:pPr>
      <w:keepNext/>
      <w:ind w:left="0"/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4"/>
    <w:rsid w:val="004462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qFormat/>
    <w:rsid w:val="00145363"/>
    <w:pPr>
      <w:numPr>
        <w:ilvl w:val="6"/>
        <w:numId w:val="27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1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1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1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27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8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uiPriority w:val="39"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uiPriority w:val="39"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uiPriority w:val="39"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uiPriority w:val="39"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uiPriority w:val="39"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0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2"/>
      </w:numPr>
    </w:pPr>
  </w:style>
  <w:style w:type="numbering" w:styleId="1111110">
    <w:name w:val="Outline List 1"/>
    <w:basedOn w:val="a5"/>
    <w:semiHidden/>
    <w:rsid w:val="005327F2"/>
    <w:pPr>
      <w:numPr>
        <w:numId w:val="16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qFormat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link w:val="Char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4"/>
      </w:numPr>
    </w:pPr>
  </w:style>
  <w:style w:type="paragraph" w:styleId="2">
    <w:name w:val="List Number 2"/>
    <w:basedOn w:val="a2"/>
    <w:semiHidden/>
    <w:rsid w:val="00176DF9"/>
    <w:pPr>
      <w:numPr>
        <w:numId w:val="5"/>
      </w:numPr>
    </w:pPr>
  </w:style>
  <w:style w:type="paragraph" w:styleId="3">
    <w:name w:val="List Number 3"/>
    <w:basedOn w:val="a2"/>
    <w:semiHidden/>
    <w:rsid w:val="00176DF9"/>
    <w:pPr>
      <w:numPr>
        <w:numId w:val="6"/>
      </w:numPr>
    </w:pPr>
  </w:style>
  <w:style w:type="paragraph" w:styleId="4">
    <w:name w:val="List Number 4"/>
    <w:basedOn w:val="a2"/>
    <w:semiHidden/>
    <w:rsid w:val="00176DF9"/>
    <w:pPr>
      <w:numPr>
        <w:numId w:val="7"/>
      </w:numPr>
    </w:pPr>
  </w:style>
  <w:style w:type="paragraph" w:styleId="5">
    <w:name w:val="List Number 5"/>
    <w:basedOn w:val="a2"/>
    <w:semiHidden/>
    <w:rsid w:val="00176DF9"/>
    <w:pPr>
      <w:numPr>
        <w:numId w:val="8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9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0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1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2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3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4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customStyle="1" w:styleId="1b">
    <w:name w:val="已访问的超链接1"/>
    <w:rsid w:val="007E3774"/>
    <w:rPr>
      <w:color w:val="800080"/>
      <w:u w:val="none"/>
    </w:rPr>
  </w:style>
  <w:style w:type="paragraph" w:styleId="afff0">
    <w:name w:val="Body Text"/>
    <w:basedOn w:val="a2"/>
    <w:semiHidden/>
    <w:rsid w:val="00176DF9"/>
    <w:pPr>
      <w:spacing w:after="120"/>
    </w:pPr>
  </w:style>
  <w:style w:type="paragraph" w:styleId="afff1">
    <w:name w:val="Body Text First Indent"/>
    <w:basedOn w:val="afff0"/>
    <w:semiHidden/>
    <w:rsid w:val="00176DF9"/>
    <w:pPr>
      <w:ind w:firstLineChars="100" w:firstLine="100"/>
    </w:pPr>
  </w:style>
  <w:style w:type="paragraph" w:styleId="afff2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2"/>
    <w:semiHidden/>
    <w:rsid w:val="00176DF9"/>
    <w:pPr>
      <w:ind w:firstLineChars="200" w:firstLine="200"/>
    </w:pPr>
  </w:style>
  <w:style w:type="paragraph" w:styleId="afff3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4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7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3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0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0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0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3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  <w:style w:type="character" w:customStyle="1" w:styleId="3Char">
    <w:name w:val="标题 3 Char"/>
    <w:aliases w:val="h:3 Char,h Char,3 Char,Kop 3V Char,l3 Char,Level 3 Head Char,heading 3 + Indent: Left 0.25 in Char,Title3 Char,1.1.1.标题 3 Char,sect1.2.3 Char,list 3 Char,Head 3 Char,h31 Char,h32 Char,h33 Char,h34 Char,h35 Char,h36 Char,h37 Char,h38 Char"/>
    <w:link w:val="31"/>
    <w:rsid w:val="00615E7B"/>
    <w:rPr>
      <w:rFonts w:ascii="Book Antiqua" w:eastAsia="黑体" w:hAnsi="Book Antiqua" w:cs="宋体"/>
      <w:noProof/>
      <w:sz w:val="32"/>
      <w:szCs w:val="32"/>
    </w:rPr>
  </w:style>
  <w:style w:type="character" w:customStyle="1" w:styleId="SC7225287">
    <w:name w:val="SC.7.225287"/>
    <w:uiPriority w:val="99"/>
    <w:rsid w:val="00AA1CE3"/>
    <w:rPr>
      <w:color w:val="000000"/>
      <w:sz w:val="20"/>
      <w:szCs w:val="20"/>
    </w:rPr>
  </w:style>
  <w:style w:type="paragraph" w:customStyle="1" w:styleId="SP7286853">
    <w:name w:val="SP.7.286853"/>
    <w:basedOn w:val="a2"/>
    <w:next w:val="a2"/>
    <w:uiPriority w:val="99"/>
    <w:rsid w:val="003F449E"/>
    <w:pPr>
      <w:topLinePunct w:val="0"/>
      <w:autoSpaceDE w:val="0"/>
      <w:autoSpaceDN w:val="0"/>
      <w:snapToGrid/>
      <w:spacing w:before="0" w:after="0" w:line="240" w:lineRule="auto"/>
      <w:ind w:left="0"/>
    </w:pPr>
    <w:rPr>
      <w:rFonts w:ascii="Courier New" w:hAnsi="Courier New" w:cs="Courier New" w:hint="default"/>
      <w:kern w:val="0"/>
      <w:sz w:val="24"/>
      <w:szCs w:val="24"/>
    </w:rPr>
  </w:style>
  <w:style w:type="paragraph" w:customStyle="1" w:styleId="Default">
    <w:name w:val="Default"/>
    <w:rsid w:val="003F449E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customStyle="1" w:styleId="Char">
    <w:name w:val="批注文字 Char"/>
    <w:link w:val="af2"/>
    <w:semiHidden/>
    <w:rsid w:val="006361AB"/>
    <w:rPr>
      <w:rFonts w:cs="Arial"/>
      <w:kern w:val="2"/>
      <w:sz w:val="21"/>
      <w:szCs w:val="21"/>
    </w:rPr>
  </w:style>
  <w:style w:type="paragraph" w:customStyle="1" w:styleId="SP12323920">
    <w:name w:val="SP.12.323920"/>
    <w:basedOn w:val="a2"/>
    <w:next w:val="a2"/>
    <w:uiPriority w:val="99"/>
    <w:rsid w:val="00757230"/>
    <w:pPr>
      <w:widowControl w:val="0"/>
      <w:topLinePunct w:val="0"/>
      <w:autoSpaceDE w:val="0"/>
      <w:autoSpaceDN w:val="0"/>
      <w:snapToGrid/>
      <w:spacing w:before="0" w:after="0" w:line="240" w:lineRule="auto"/>
      <w:ind w:left="0"/>
    </w:pPr>
    <w:rPr>
      <w:rFonts w:cs="Times New Roman" w:hint="default"/>
      <w:kern w:val="0"/>
      <w:sz w:val="24"/>
      <w:szCs w:val="24"/>
    </w:rPr>
  </w:style>
  <w:style w:type="character" w:customStyle="1" w:styleId="apple-style-span">
    <w:name w:val="apple-style-span"/>
    <w:rsid w:val="00C34A4D"/>
  </w:style>
  <w:style w:type="paragraph" w:styleId="afff5">
    <w:name w:val="List Paragraph"/>
    <w:basedOn w:val="a2"/>
    <w:uiPriority w:val="34"/>
    <w:qFormat/>
    <w:rsid w:val="00730945"/>
    <w:pPr>
      <w:ind w:firstLineChars="200" w:firstLine="420"/>
    </w:pPr>
  </w:style>
  <w:style w:type="character" w:customStyle="1" w:styleId="2Char">
    <w:name w:val="标题 2 Char"/>
    <w:basedOn w:val="a3"/>
    <w:link w:val="21"/>
    <w:rsid w:val="00730945"/>
    <w:rPr>
      <w:rFonts w:ascii="Book Antiqua" w:eastAsia="黑体" w:hAnsi="Book Antiqua" w:cs="Book Antiqua"/>
      <w:bCs/>
      <w:noProof/>
      <w:sz w:val="36"/>
      <w:szCs w:val="3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NormalInTitlePage">
    <w:name w:val="111111"/>
    <w:pPr>
      <w:numPr>
        <w:numId w:val="15"/>
      </w:numPr>
    </w:pPr>
  </w:style>
  <w:style w:type="numbering" w:customStyle="1" w:styleId="TableTextInTitlePage">
    <w:name w:val="a1"/>
    <w:pPr>
      <w:numPr>
        <w:numId w:val="14"/>
      </w:numPr>
    </w:pPr>
  </w:style>
  <w:style w:type="numbering" w:customStyle="1" w:styleId="Appendixheading1">
    <w:name w:val="1111110"/>
    <w:pPr>
      <w:numPr>
        <w:numId w:val="1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footer" Target="footer3.xml"/><Relationship Id="rId26" Type="http://schemas.openxmlformats.org/officeDocument/2006/relationships/hyperlink" Target="https://github.com/kunpengcompute/hmpi/archive/refs/tags/v1.1.1-huawei.tar.gz" TargetMode="External"/><Relationship Id="rId39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footer" Target="footer7.xml"/><Relationship Id="rId42" Type="http://schemas.openxmlformats.org/officeDocument/2006/relationships/image" Target="media/image1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5" Type="http://schemas.openxmlformats.org/officeDocument/2006/relationships/hyperlink" Target="https://repo.openeuler.org/openEuler-20.03-LTS-SP3/" TargetMode="External"/><Relationship Id="rId33" Type="http://schemas.openxmlformats.org/officeDocument/2006/relationships/header" Target="header9.xml"/><Relationship Id="rId38" Type="http://schemas.openxmlformats.org/officeDocument/2006/relationships/image" Target="media/image9.png"/><Relationship Id="rId46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4.png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32" Type="http://schemas.openxmlformats.org/officeDocument/2006/relationships/header" Target="header8.xm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hyperlink" Target="http://forge.ipsl.jussieu.fr/nemo/browser/NEMO/releases/release-3.6" TargetMode="External"/><Relationship Id="rId36" Type="http://schemas.openxmlformats.org/officeDocument/2006/relationships/image" Target="media/image7.png"/><Relationship Id="rId49" Type="http://schemas.microsoft.com/office/2007/relationships/stylesWithEffects" Target="stylesWithEffects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image" Target="media/image6.png"/><Relationship Id="rId44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huawei.com" TargetMode="External"/><Relationship Id="rId22" Type="http://schemas.openxmlformats.org/officeDocument/2006/relationships/footer" Target="footer5.xml"/><Relationship Id="rId27" Type="http://schemas.openxmlformats.org/officeDocument/2006/relationships/hyperlink" Target="http://forge.ipsl.jussieu.fr/nemo/browser/NEMO/releases/release-3.6" TargetMode="External"/><Relationship Id="rId30" Type="http://schemas.openxmlformats.org/officeDocument/2006/relationships/image" Target="media/image5.png"/><Relationship Id="rId35" Type="http://schemas.openxmlformats.org/officeDocument/2006/relationships/footer" Target="footer8.xml"/><Relationship Id="rId43" Type="http://schemas.openxmlformats.org/officeDocument/2006/relationships/image" Target="media/image14.png"/><Relationship Id="rId48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WX293576\AppData\Roaming\Microsoft\Templates\&#23458;&#25143;&#25991;&#26723;&#27169;&#26495;6.0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Huawei\HPC-migration\ARM&#23545;&#27604;X8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 sz="1200" b="0"/>
            </a:pPr>
            <a:r>
              <a:rPr lang="zh-CN" altLang="en-US" sz="1200" b="0"/>
              <a:t>性能对比图</a:t>
            </a:r>
            <a:r>
              <a:rPr lang="en-US" altLang="zh-CN" sz="1200" b="0"/>
              <a:t>(</a:t>
            </a:r>
            <a:r>
              <a:rPr lang="zh-CN" altLang="en-US" sz="1200" b="0"/>
              <a:t>以</a:t>
            </a:r>
            <a:r>
              <a:rPr lang="en-US" altLang="zh-CN" sz="1200" b="0"/>
              <a:t>AMD&amp;Ubuntu</a:t>
            </a:r>
            <a:r>
              <a:rPr lang="zh-CN" altLang="en-US" sz="1200" b="0"/>
              <a:t>为基准</a:t>
            </a:r>
            <a:r>
              <a:rPr lang="en-US" altLang="zh-CN" sz="1200" b="0"/>
              <a:t>)</a:t>
            </a:r>
            <a:endParaRPr lang="zh-CN" altLang="en-US" sz="1200" b="0"/>
          </a:p>
        </c:rich>
      </c:tx>
      <c:layout>
        <c:manualLayout>
          <c:xMode val="edge"/>
          <c:yMode val="edge"/>
          <c:x val="0.21293701377320604"/>
          <c:y val="6.3472971734011233E-4"/>
        </c:manualLayout>
      </c:layout>
      <c:overlay val="1"/>
    </c:title>
    <c:plotArea>
      <c:layout>
        <c:manualLayout>
          <c:layoutTarget val="inner"/>
          <c:xMode val="edge"/>
          <c:yMode val="edge"/>
          <c:x val="0.18785313160109324"/>
          <c:y val="0.16888811382050228"/>
          <c:w val="0.77477559055118728"/>
          <c:h val="0.67617532388847124"/>
        </c:manualLayout>
      </c:layout>
      <c:barChart>
        <c:barDir val="col"/>
        <c:grouping val="clustered"/>
        <c:ser>
          <c:idx val="0"/>
          <c:order val="0"/>
          <c:tx>
            <c:strRef>
              <c:f>Sheet1!$D$10:$E$10</c:f>
              <c:strCache>
                <c:ptCount val="1"/>
                <c:pt idx="0">
                  <c:v>1.3307  1</c:v>
                </c:pt>
              </c:strCache>
            </c:strRef>
          </c:tx>
          <c:spPr>
            <a:solidFill>
              <a:srgbClr val="FF0000"/>
            </a:solidFill>
          </c:spPr>
          <c:dPt>
            <c:idx val="0"/>
            <c:spPr>
              <a:solidFill>
                <a:srgbClr val="644FFD"/>
              </a:solidFill>
            </c:spPr>
          </c:dPt>
          <c:dLbls>
            <c:numFmt formatCode="0.0%" sourceLinked="0"/>
            <c:showVal val="1"/>
          </c:dLbls>
          <c:cat>
            <c:strRef>
              <c:f>Sheet1!$D$1:$E$1</c:f>
              <c:strCache>
                <c:ptCount val="2"/>
                <c:pt idx="0">
                  <c:v>Kunpeng920&amp;openEuler</c:v>
                </c:pt>
                <c:pt idx="1">
                  <c:v>AMD3800X&amp;Ubuntu</c:v>
                </c:pt>
              </c:strCache>
            </c:strRef>
          </c:cat>
          <c:val>
            <c:numRef>
              <c:f>Sheet1!$D$7:$E$7</c:f>
              <c:numCache>
                <c:formatCode>General</c:formatCode>
                <c:ptCount val="2"/>
                <c:pt idx="0" formatCode="0.0000_ ">
                  <c:v>1.5421827920990958</c:v>
                </c:pt>
                <c:pt idx="1">
                  <c:v>1</c:v>
                </c:pt>
              </c:numCache>
            </c:numRef>
          </c:val>
        </c:ser>
        <c:axId val="50249728"/>
        <c:axId val="50251264"/>
      </c:barChart>
      <c:catAx>
        <c:axId val="50249728"/>
        <c:scaling>
          <c:orientation val="minMax"/>
        </c:scaling>
        <c:axPos val="b"/>
        <c:tickLblPos val="nextTo"/>
        <c:spPr>
          <a:ln w="12700">
            <a:solidFill>
              <a:sysClr val="windowText" lastClr="000000"/>
            </a:solidFill>
          </a:ln>
        </c:spPr>
        <c:crossAx val="50251264"/>
        <c:crosses val="autoZero"/>
        <c:auto val="1"/>
        <c:lblAlgn val="ctr"/>
        <c:lblOffset val="100"/>
      </c:catAx>
      <c:valAx>
        <c:axId val="50251264"/>
        <c:scaling>
          <c:orientation val="minMax"/>
          <c:min val="0"/>
        </c:scaling>
        <c:axPos val="l"/>
        <c:title>
          <c:tx>
            <c:rich>
              <a:bodyPr rot="-5400000" vert="horz"/>
              <a:lstStyle/>
              <a:p>
                <a:pPr>
                  <a:defRPr sz="1100"/>
                </a:pPr>
                <a:r>
                  <a:rPr lang="zh-CN" altLang="en-US" sz="1100"/>
                  <a:t>百分比</a:t>
                </a:r>
              </a:p>
            </c:rich>
          </c:tx>
        </c:title>
        <c:numFmt formatCode="0%" sourceLinked="0"/>
        <c:tickLblPos val="nextTo"/>
        <c:spPr>
          <a:ln w="12700">
            <a:solidFill>
              <a:schemeClr val="tx1"/>
            </a:solidFill>
          </a:ln>
        </c:spPr>
        <c:crossAx val="5024972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8B3C8-9E89-4545-A914-7F29C47E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客户文档模板6.0.dotm</Template>
  <TotalTime>2573</TotalTime>
  <Pages>14</Pages>
  <Words>1061</Words>
  <Characters>6050</Characters>
  <Application>Microsoft Office Word</Application>
  <DocSecurity>0</DocSecurity>
  <Lines>50</Lines>
  <Paragraphs>14</Paragraphs>
  <ScaleCrop>false</ScaleCrop>
  <Company>Huawei Technologies Co.,Ltd.</Company>
  <LinksUpToDate>false</LinksUpToDate>
  <CharactersWithSpaces>7097</CharactersWithSpaces>
  <SharedDoc>false</SharedDoc>
  <HLinks>
    <vt:vector size="246" baseType="variant">
      <vt:variant>
        <vt:i4>2949183</vt:i4>
      </vt:variant>
      <vt:variant>
        <vt:i4>243</vt:i4>
      </vt:variant>
      <vt:variant>
        <vt:i4>0</vt:i4>
      </vt:variant>
      <vt:variant>
        <vt:i4>5</vt:i4>
      </vt:variant>
      <vt:variant>
        <vt:lpwstr>https://www.intel.com/</vt:lpwstr>
      </vt:variant>
      <vt:variant>
        <vt:lpwstr/>
      </vt:variant>
      <vt:variant>
        <vt:i4>2949183</vt:i4>
      </vt:variant>
      <vt:variant>
        <vt:i4>240</vt:i4>
      </vt:variant>
      <vt:variant>
        <vt:i4>0</vt:i4>
      </vt:variant>
      <vt:variant>
        <vt:i4>5</vt:i4>
      </vt:variant>
      <vt:variant>
        <vt:lpwstr>https://www.intel.com/</vt:lpwstr>
      </vt:variant>
      <vt:variant>
        <vt:lpwstr/>
      </vt:variant>
      <vt:variant>
        <vt:i4>1245275</vt:i4>
      </vt:variant>
      <vt:variant>
        <vt:i4>237</vt:i4>
      </vt:variant>
      <vt:variant>
        <vt:i4>0</vt:i4>
      </vt:variant>
      <vt:variant>
        <vt:i4>5</vt:i4>
      </vt:variant>
      <vt:variant>
        <vt:lpwstr>https://www.centos.org/download/</vt:lpwstr>
      </vt:variant>
      <vt:variant>
        <vt:lpwstr/>
      </vt:variant>
      <vt:variant>
        <vt:i4>1245275</vt:i4>
      </vt:variant>
      <vt:variant>
        <vt:i4>234</vt:i4>
      </vt:variant>
      <vt:variant>
        <vt:i4>0</vt:i4>
      </vt:variant>
      <vt:variant>
        <vt:i4>5</vt:i4>
      </vt:variant>
      <vt:variant>
        <vt:lpwstr>https://www.centos.org/download/</vt:lpwstr>
      </vt:variant>
      <vt:variant>
        <vt:lpwstr/>
      </vt:variant>
      <vt:variant>
        <vt:i4>1572913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_Toc14340738</vt:lpwstr>
      </vt:variant>
      <vt:variant>
        <vt:i4>1507377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_Toc14340737</vt:lpwstr>
      </vt:variant>
      <vt:variant>
        <vt:i4>1441841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_Toc14340736</vt:lpwstr>
      </vt:variant>
      <vt:variant>
        <vt:i4>1376305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_Toc14340735</vt:lpwstr>
      </vt:variant>
      <vt:variant>
        <vt:i4>1310769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_Toc14340734</vt:lpwstr>
      </vt:variant>
      <vt:variant>
        <vt:i4>1245233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_Toc14340733</vt:lpwstr>
      </vt:variant>
      <vt:variant>
        <vt:i4>1179697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_Toc14340732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_Toc14340731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_Toc14340730</vt:lpwstr>
      </vt:variant>
      <vt:variant>
        <vt:i4>1638448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_Toc14340729</vt:lpwstr>
      </vt:variant>
      <vt:variant>
        <vt:i4>1572912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_Toc14340728</vt:lpwstr>
      </vt:variant>
      <vt:variant>
        <vt:i4>1507376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_Toc14340727</vt:lpwstr>
      </vt:variant>
      <vt:variant>
        <vt:i4>1441840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_Toc14340726</vt:lpwstr>
      </vt:variant>
      <vt:variant>
        <vt:i4>1376304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_Toc14340725</vt:lpwstr>
      </vt:variant>
      <vt:variant>
        <vt:i4>1310768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_Toc14340724</vt:lpwstr>
      </vt:variant>
      <vt:variant>
        <vt:i4>1245232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_Toc14340723</vt:lpwstr>
      </vt:variant>
      <vt:variant>
        <vt:i4>1179696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_Toc14340722</vt:lpwstr>
      </vt:variant>
      <vt:variant>
        <vt:i4>1114160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_Toc14340721</vt:lpwstr>
      </vt:variant>
      <vt:variant>
        <vt:i4>1048624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_Toc14340720</vt:lpwstr>
      </vt:variant>
      <vt:variant>
        <vt:i4>1638451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_Toc14340719</vt:lpwstr>
      </vt:variant>
      <vt:variant>
        <vt:i4>1572915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_Toc14340718</vt:lpwstr>
      </vt:variant>
      <vt:variant>
        <vt:i4>1507379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_Toc14340717</vt:lpwstr>
      </vt:variant>
      <vt:variant>
        <vt:i4>1441843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_Toc14340716</vt:lpwstr>
      </vt:variant>
      <vt:variant>
        <vt:i4>1376307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_Toc14340715</vt:lpwstr>
      </vt:variant>
      <vt:variant>
        <vt:i4>1310771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_Toc14340714</vt:lpwstr>
      </vt:variant>
      <vt:variant>
        <vt:i4>1245235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_Toc14340713</vt:lpwstr>
      </vt:variant>
      <vt:variant>
        <vt:i4>1179699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_Toc14340712</vt:lpwstr>
      </vt:variant>
      <vt:variant>
        <vt:i4>1114163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_Toc14340711</vt:lpwstr>
      </vt:variant>
      <vt:variant>
        <vt:i4>1048627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_Toc14340710</vt:lpwstr>
      </vt:variant>
      <vt:variant>
        <vt:i4>1638450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_Toc14340709</vt:lpwstr>
      </vt:variant>
      <vt:variant>
        <vt:i4>1572914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_Toc14340708</vt:lpwstr>
      </vt:variant>
      <vt:variant>
        <vt:i4>1507378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_Toc14340707</vt:lpwstr>
      </vt:variant>
      <vt:variant>
        <vt:i4>1441842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_Toc14340706</vt:lpwstr>
      </vt:variant>
      <vt:variant>
        <vt:i4>1376306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_Toc14340705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_Toc14340704</vt:lpwstr>
      </vt:variant>
      <vt:variant>
        <vt:i4>5701749</vt:i4>
      </vt:variant>
      <vt:variant>
        <vt:i4>18</vt:i4>
      </vt:variant>
      <vt:variant>
        <vt:i4>0</vt:i4>
      </vt:variant>
      <vt:variant>
        <vt:i4>5</vt:i4>
      </vt:variant>
      <vt:variant>
        <vt:lpwstr>mailto:support@huawei.com</vt:lpwstr>
      </vt:variant>
      <vt:variant>
        <vt:lpwstr/>
      </vt:variant>
      <vt:variant>
        <vt:i4>2687029</vt:i4>
      </vt:variant>
      <vt:variant>
        <vt:i4>15</vt:i4>
      </vt:variant>
      <vt:variant>
        <vt:i4>0</vt:i4>
      </vt:variant>
      <vt:variant>
        <vt:i4>5</vt:i4>
      </vt:variant>
      <vt:variant>
        <vt:lpwstr>http://www.huawei.com/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用户指南</dc:title>
  <dc:subject>Technical Document</dc:subject>
  <dc:creator>Huawei Technologies Co.,Ltd.</dc:creator>
  <cp:keywords/>
  <dc:description/>
  <cp:lastModifiedBy>xbany</cp:lastModifiedBy>
  <cp:revision>445</cp:revision>
  <dcterms:created xsi:type="dcterms:W3CDTF">2021-09-18T06:29:00Z</dcterms:created>
  <dcterms:modified xsi:type="dcterms:W3CDTF">2022-07-27T00:14:00Z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HPC解决方案WRF应用测试报告</vt:lpwstr>
  </property>
  <property fmtid="{D5CDD505-2E9C-101B-9397-08002B2CF9AE}" pid="4" name="ProprietaryDeclaration">
    <vt:lpwstr>华为专有和保密信息                   版权所有 © 华为技术有限公司</vt:lpwstr>
  </property>
  <property fmtid="{D5CDD505-2E9C-101B-9397-08002B2CF9AE}" pid="5" name="ReleaseDate">
    <vt:lpwstr>2022-07-30</vt:lpwstr>
  </property>
  <property fmtid="{D5CDD505-2E9C-101B-9397-08002B2CF9AE}" pid="6" name="ProductVersion">
    <vt:lpwstr/>
  </property>
  <property fmtid="{D5CDD505-2E9C-101B-9397-08002B2CF9AE}" pid="7" name="Product&amp;Project Name">
    <vt:lpwstr/>
  </property>
  <property fmtid="{D5CDD505-2E9C-101B-9397-08002B2CF9AE}" pid="8" name="Trademark&amp;ProductType">
    <vt:lpwstr> RH2288H V3 服务器</vt:lpwstr>
  </property>
  <property fmtid="{D5CDD505-2E9C-101B-9397-08002B2CF9AE}" pid="9" name="PartNumber">
    <vt:lpwstr/>
  </property>
  <property fmtid="{D5CDD505-2E9C-101B-9397-08002B2CF9AE}" pid="10" name="SecretLevel">
    <vt:lpwstr>秘密</vt:lpwstr>
  </property>
  <property fmtid="{D5CDD505-2E9C-101B-9397-08002B2CF9AE}" pid="11" name="_2015_ms_pID_725343">
    <vt:lpwstr>(3)+45xMvhYuyPn66YGJH8qgm4PxqgF3jP3x7SAtP7PvrftmkcezBa0kOfF5HjKfGw/heOcrsGb
5xRWXyzQ4fs9JHAwT0NAJWcmvrteVvSOHUgCaF9V9xjLXU8/idue/dSz5Hwa9ALbdYywxIt0
eJ7wVeAuuecXyLmZzLZ5mS9q4DezXNfZkuORuRAuHXYTA1sKRE1OXOkWT8p59J2bvZvSnFoP
Yv51zhGfe+qksMaWND</vt:lpwstr>
  </property>
  <property fmtid="{D5CDD505-2E9C-101B-9397-08002B2CF9AE}" pid="12" name="_2015_ms_pID_7253431">
    <vt:lpwstr>pobcMtFE8JdiHVXIGfyBBgRmcfRWAIHGZBrrOumCz02d41Lq91jn3l
hd+jQ7rJVILKci8y+z15wrc6zLmcLdf6ExO8i5+5yFGAqLpcyHJoXruGehLV/eltovoc2ao+
xmNVUJTc+mKTycDdg+fcw+GD3E5Bb1ynjVbdv8cWT+MV18zDF56olpIyk0D4ooEh180IgsLW
OzSebJOS8fab+bHkwVTKwSWsOTe75N2vVPeG</vt:lpwstr>
  </property>
  <property fmtid="{D5CDD505-2E9C-101B-9397-08002B2CF9AE}" pid="13" name="Confidential">
    <vt:lpwstr/>
  </property>
  <property fmtid="{D5CDD505-2E9C-101B-9397-08002B2CF9AE}" pid="14" name="_2015_ms_pID_7253432">
    <vt:lpwstr>xe4QwSNVCVksA9X2XwWHJfU=</vt:lpwstr>
  </property>
  <property fmtid="{D5CDD505-2E9C-101B-9397-08002B2CF9AE}" pid="15" name="_readonly">
    <vt:lpwstr/>
  </property>
  <property fmtid="{D5CDD505-2E9C-101B-9397-08002B2CF9AE}" pid="16" name="_change">
    <vt:lpwstr/>
  </property>
  <property fmtid="{D5CDD505-2E9C-101B-9397-08002B2CF9AE}" pid="17" name="_full-control">
    <vt:lpwstr/>
  </property>
  <property fmtid="{D5CDD505-2E9C-101B-9397-08002B2CF9AE}" pid="18" name="sflag">
    <vt:lpwstr>1647221672</vt:lpwstr>
  </property>
</Properties>
</file>